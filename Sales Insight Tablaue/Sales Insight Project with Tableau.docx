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C6D81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A5E3071" wp14:editId="5A751D8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63CA97AB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4C11D94F" w14:textId="77777777" w:rsidR="00DF198B" w:rsidRDefault="00DF198B"/>
        </w:tc>
      </w:tr>
      <w:tr w:rsidR="00DF198B" w14:paraId="3EB45188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6E297181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6F461C4" w14:textId="41935F7E" w:rsidR="00DF198B" w:rsidRPr="0075261E" w:rsidRDefault="007C6C37" w:rsidP="00874FE7">
            <w:pPr>
              <w:pStyle w:val="Heading1"/>
              <w:rPr>
                <w:sz w:val="50"/>
                <w:szCs w:val="50"/>
              </w:rPr>
            </w:pPr>
            <w:r w:rsidRPr="0075261E">
              <w:rPr>
                <w:sz w:val="50"/>
                <w:szCs w:val="50"/>
              </w:rPr>
              <w:t>Sales Insight Project with Tableau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28577871" w14:textId="77777777" w:rsidR="00DF198B" w:rsidRDefault="00DF198B"/>
        </w:tc>
      </w:tr>
      <w:tr w:rsidR="00DF198B" w14:paraId="0446AE33" w14:textId="77777777" w:rsidTr="00185F4A">
        <w:trPr>
          <w:trHeight w:val="1837"/>
        </w:trPr>
        <w:tc>
          <w:tcPr>
            <w:tcW w:w="1170" w:type="dxa"/>
          </w:tcPr>
          <w:p w14:paraId="26A89703" w14:textId="77777777" w:rsidR="00DF198B" w:rsidRDefault="00DF198B"/>
        </w:tc>
        <w:tc>
          <w:tcPr>
            <w:tcW w:w="8460" w:type="dxa"/>
            <w:gridSpan w:val="7"/>
          </w:tcPr>
          <w:p w14:paraId="2CB6284E" w14:textId="77777777" w:rsidR="00DF198B" w:rsidRDefault="00DF198B"/>
        </w:tc>
        <w:tc>
          <w:tcPr>
            <w:tcW w:w="1160" w:type="dxa"/>
          </w:tcPr>
          <w:p w14:paraId="6335067C" w14:textId="77777777" w:rsidR="00DF198B" w:rsidRDefault="00DF198B"/>
        </w:tc>
      </w:tr>
      <w:tr w:rsidR="00DF198B" w14:paraId="581C0F42" w14:textId="77777777" w:rsidTr="00185F4A">
        <w:trPr>
          <w:trHeight w:val="929"/>
        </w:trPr>
        <w:tc>
          <w:tcPr>
            <w:tcW w:w="2397" w:type="dxa"/>
            <w:gridSpan w:val="4"/>
          </w:tcPr>
          <w:p w14:paraId="26958444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0FFDED9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31502E0" w14:textId="77777777" w:rsidR="00DF198B" w:rsidRDefault="00DF198B"/>
        </w:tc>
      </w:tr>
      <w:tr w:rsidR="00DF198B" w14:paraId="75024F11" w14:textId="77777777" w:rsidTr="00185F4A">
        <w:trPr>
          <w:trHeight w:val="1460"/>
        </w:trPr>
        <w:tc>
          <w:tcPr>
            <w:tcW w:w="2397" w:type="dxa"/>
            <w:gridSpan w:val="4"/>
          </w:tcPr>
          <w:p w14:paraId="4782468C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BD94518" w14:textId="2F077875" w:rsidR="00DF198B" w:rsidRPr="00DF198B" w:rsidRDefault="007C6C37" w:rsidP="00874FE7">
            <w:pPr>
              <w:pStyle w:val="Heading2"/>
            </w:pPr>
            <w:r>
              <w:t xml:space="preserve">SHAILESH            SURAN </w:t>
            </w:r>
          </w:p>
        </w:tc>
        <w:tc>
          <w:tcPr>
            <w:tcW w:w="2398" w:type="dxa"/>
            <w:gridSpan w:val="4"/>
          </w:tcPr>
          <w:p w14:paraId="093C9A90" w14:textId="77777777" w:rsidR="00DF198B" w:rsidRDefault="00DF198B"/>
        </w:tc>
      </w:tr>
      <w:tr w:rsidR="00DF198B" w14:paraId="48BD78CA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74A02753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3F118793" w14:textId="2C0C87A9" w:rsidR="00DF198B" w:rsidRPr="00DF198B" w:rsidRDefault="0075261E" w:rsidP="00874FE7">
            <w:pPr>
              <w:pStyle w:val="Heading3"/>
            </w:pPr>
            <w:r>
              <w:t>24-06-23</w:t>
            </w:r>
          </w:p>
          <w:p w14:paraId="1E8AE5F3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5E9F4463BD6A45A0BB3D72A427F7BC12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51A4630F" w14:textId="6B28114F" w:rsidR="00DF198B" w:rsidRPr="00DF198B" w:rsidRDefault="0075261E" w:rsidP="00874FE7">
            <w:pPr>
              <w:pStyle w:val="Heading3"/>
            </w:pPr>
            <w:r>
              <w:t>Tableau</w:t>
            </w:r>
          </w:p>
          <w:p w14:paraId="2A7910BD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82F12AD4E7F24598BD69E652FD56830F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0183F7C8" w14:textId="63E381A0" w:rsidR="00DF198B" w:rsidRDefault="00DF3C3C" w:rsidP="00874FE7">
            <w:pPr>
              <w:pStyle w:val="Heading3"/>
            </w:pPr>
            <w:r>
              <w:t xml:space="preserve">Data </w:t>
            </w:r>
            <w:r w:rsidR="00D76905">
              <w:t>Visualization</w:t>
            </w:r>
          </w:p>
          <w:p w14:paraId="3EC57452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380C3E44" w14:textId="77777777" w:rsidR="00DF198B" w:rsidRDefault="00DF198B" w:rsidP="00DF198B">
            <w:pPr>
              <w:jc w:val="center"/>
            </w:pPr>
          </w:p>
        </w:tc>
      </w:tr>
      <w:tr w:rsidR="00DF198B" w14:paraId="71F48D34" w14:textId="77777777" w:rsidTr="00185F4A">
        <w:tc>
          <w:tcPr>
            <w:tcW w:w="2340" w:type="dxa"/>
            <w:gridSpan w:val="3"/>
          </w:tcPr>
          <w:p w14:paraId="27CFBF2B" w14:textId="77777777" w:rsidR="00DF198B" w:rsidRDefault="00DF198B"/>
        </w:tc>
        <w:tc>
          <w:tcPr>
            <w:tcW w:w="6120" w:type="dxa"/>
            <w:gridSpan w:val="3"/>
          </w:tcPr>
          <w:p w14:paraId="67E589AB" w14:textId="77777777" w:rsidR="00DF198B" w:rsidRDefault="00DF198B"/>
        </w:tc>
        <w:tc>
          <w:tcPr>
            <w:tcW w:w="2330" w:type="dxa"/>
            <w:gridSpan w:val="3"/>
          </w:tcPr>
          <w:p w14:paraId="6BDF5609" w14:textId="77777777" w:rsidR="00DF198B" w:rsidRDefault="00DF198B"/>
        </w:tc>
      </w:tr>
    </w:tbl>
    <w:p w14:paraId="4DDA007F" w14:textId="77777777" w:rsidR="00DF198B" w:rsidRDefault="00DF198B"/>
    <w:p w14:paraId="3F51E4AC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59FB23B4" wp14:editId="129591CD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923D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0F071E0C" wp14:editId="1F186B2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503D1F17" w14:textId="77777777" w:rsidTr="00185F4A">
        <w:trPr>
          <w:trHeight w:val="1152"/>
        </w:trPr>
        <w:tc>
          <w:tcPr>
            <w:tcW w:w="2158" w:type="dxa"/>
          </w:tcPr>
          <w:p w14:paraId="43BE80D6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E617039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B1B3CC7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5EF7AB15" w14:textId="77777777" w:rsidR="002D2200" w:rsidRDefault="002D2200"/>
        </w:tc>
        <w:tc>
          <w:tcPr>
            <w:tcW w:w="2158" w:type="dxa"/>
          </w:tcPr>
          <w:p w14:paraId="5E6B2A28" w14:textId="77777777" w:rsidR="002D2200" w:rsidRDefault="002D2200"/>
        </w:tc>
      </w:tr>
      <w:tr w:rsidR="002D2200" w14:paraId="3CC80F81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53DE9809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D7B7394" w14:textId="72037988" w:rsidR="002D2200" w:rsidRPr="00E74B29" w:rsidRDefault="00DF3C3C" w:rsidP="00874FE7">
            <w:pPr>
              <w:pStyle w:val="Heading4"/>
            </w:pPr>
            <w:r>
              <w:t>AIM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240DB43B" w14:textId="77777777" w:rsidR="002D2200" w:rsidRDefault="002D2200"/>
        </w:tc>
      </w:tr>
      <w:tr w:rsidR="002D2200" w14:paraId="7CC6302F" w14:textId="77777777" w:rsidTr="00185F4A">
        <w:trPr>
          <w:trHeight w:val="311"/>
        </w:trPr>
        <w:tc>
          <w:tcPr>
            <w:tcW w:w="2158" w:type="dxa"/>
          </w:tcPr>
          <w:p w14:paraId="62079A0F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8AE1541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972365B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D9C0F70" w14:textId="77777777" w:rsidR="002D2200" w:rsidRDefault="002D2200"/>
        </w:tc>
        <w:tc>
          <w:tcPr>
            <w:tcW w:w="2158" w:type="dxa"/>
          </w:tcPr>
          <w:p w14:paraId="0708EF04" w14:textId="77777777" w:rsidR="002D2200" w:rsidRDefault="002D2200"/>
        </w:tc>
      </w:tr>
      <w:tr w:rsidR="00E74B29" w14:paraId="6EFB3F5F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5A338311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05381718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53DAA71E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064A1AF8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3F9533D" w14:textId="77777777" w:rsidR="00E74B29" w:rsidRDefault="00E74B29"/>
        </w:tc>
      </w:tr>
      <w:tr w:rsidR="000E4641" w14:paraId="2D9594FB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37BB1526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1F27338A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3DF0FBB7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4DD57BB1" w14:textId="77777777" w:rsidR="00956A6E" w:rsidRDefault="00956A6E" w:rsidP="000E4641">
            <w:pPr>
              <w:pStyle w:val="Text"/>
            </w:pPr>
            <w:r w:rsidRPr="00956A6E">
              <w:t xml:space="preserve">The Sales Insight Project with Tableau aims to address declining sales at </w:t>
            </w:r>
            <w:proofErr w:type="spellStart"/>
            <w:r w:rsidRPr="00956A6E">
              <w:t>AtliQ</w:t>
            </w:r>
            <w:proofErr w:type="spellEnd"/>
            <w:r w:rsidRPr="00956A6E">
              <w:t xml:space="preserve"> hardware by providing data analysis experience. </w:t>
            </w:r>
          </w:p>
          <w:p w14:paraId="13338A5B" w14:textId="6F7ACA09" w:rsidR="000E4641" w:rsidRDefault="00956A6E" w:rsidP="000E4641">
            <w:pPr>
              <w:pStyle w:val="Text"/>
            </w:pPr>
            <w:r w:rsidRPr="00956A6E">
              <w:t xml:space="preserve">The objective is to develop a user-friendly dashboard that simplifies complex sales data, offering </w:t>
            </w:r>
            <w:r w:rsidR="00D76905" w:rsidRPr="00956A6E">
              <w:t>real time</w:t>
            </w:r>
            <w:r w:rsidRPr="00956A6E">
              <w:t xml:space="preserve"> insights to assist Bhavin Patel, the sales director, in making informed business decisions.</w:t>
            </w:r>
          </w:p>
          <w:p w14:paraId="3B4F8127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741A8291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380FE6DE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5518A598" w14:textId="77777777" w:rsidR="000E4641" w:rsidRDefault="000E4641"/>
        </w:tc>
      </w:tr>
      <w:tr w:rsidR="000E4641" w14:paraId="3C0EC1BC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E813613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1E046F64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2B3205CD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06D3AB3C" wp14:editId="015CDE23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39156556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04DD623F" w14:textId="77777777" w:rsidR="000E4641" w:rsidRDefault="000E4641"/>
        </w:tc>
      </w:tr>
      <w:tr w:rsidR="000E4641" w14:paraId="28E5F65B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1D2B21A4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1AB649FA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5E40B48A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735AFF3A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04FE3FE5" w14:textId="77777777" w:rsidR="000E4641" w:rsidRDefault="000E4641"/>
        </w:tc>
      </w:tr>
      <w:tr w:rsidR="000E4641" w14:paraId="523BB638" w14:textId="77777777" w:rsidTr="00185F4A">
        <w:trPr>
          <w:trHeight w:val="1728"/>
        </w:trPr>
        <w:tc>
          <w:tcPr>
            <w:tcW w:w="2158" w:type="dxa"/>
            <w:vMerge/>
          </w:tcPr>
          <w:p w14:paraId="1928C373" w14:textId="77777777" w:rsidR="000E4641" w:rsidRDefault="000E4641"/>
        </w:tc>
        <w:tc>
          <w:tcPr>
            <w:tcW w:w="542" w:type="dxa"/>
          </w:tcPr>
          <w:p w14:paraId="4BDEC3B5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C06C1AF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6A4122A0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5FDA3BF9" w14:textId="77777777" w:rsidR="000E4641" w:rsidRDefault="000E4641"/>
        </w:tc>
      </w:tr>
    </w:tbl>
    <w:p w14:paraId="57CA585C" w14:textId="77777777" w:rsidR="002D2200" w:rsidRDefault="002D2200"/>
    <w:p w14:paraId="08ACAF58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62C2A72D" wp14:editId="6094479B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10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00"/>
        <w:gridCol w:w="1100"/>
        <w:gridCol w:w="2200"/>
        <w:gridCol w:w="732"/>
        <w:gridCol w:w="732"/>
        <w:gridCol w:w="736"/>
        <w:gridCol w:w="2200"/>
        <w:gridCol w:w="1100"/>
        <w:gridCol w:w="1100"/>
      </w:tblGrid>
      <w:tr w:rsidR="0048120C" w14:paraId="2A5FAB0E" w14:textId="77777777" w:rsidTr="004F5E2A">
        <w:trPr>
          <w:trHeight w:val="1900"/>
        </w:trPr>
        <w:tc>
          <w:tcPr>
            <w:tcW w:w="2200" w:type="dxa"/>
            <w:gridSpan w:val="2"/>
          </w:tcPr>
          <w:p w14:paraId="63CF885A" w14:textId="77777777" w:rsidR="0048120C" w:rsidRDefault="0048120C"/>
        </w:tc>
        <w:tc>
          <w:tcPr>
            <w:tcW w:w="2200" w:type="dxa"/>
            <w:tcBorders>
              <w:bottom w:val="single" w:sz="18" w:space="0" w:color="476166" w:themeColor="accent1"/>
            </w:tcBorders>
          </w:tcPr>
          <w:p w14:paraId="2BAEC62E" w14:textId="77777777" w:rsidR="0048120C" w:rsidRDefault="0048120C"/>
        </w:tc>
        <w:tc>
          <w:tcPr>
            <w:tcW w:w="2200" w:type="dxa"/>
            <w:gridSpan w:val="3"/>
            <w:tcBorders>
              <w:bottom w:val="single" w:sz="18" w:space="0" w:color="476166" w:themeColor="accent1"/>
            </w:tcBorders>
          </w:tcPr>
          <w:p w14:paraId="6AF5923F" w14:textId="77777777" w:rsidR="0048120C" w:rsidRDefault="0048120C"/>
        </w:tc>
        <w:tc>
          <w:tcPr>
            <w:tcW w:w="2200" w:type="dxa"/>
            <w:tcBorders>
              <w:bottom w:val="single" w:sz="18" w:space="0" w:color="476166" w:themeColor="accent1"/>
            </w:tcBorders>
          </w:tcPr>
          <w:p w14:paraId="69F87C49" w14:textId="77777777" w:rsidR="0048120C" w:rsidRDefault="0048120C"/>
        </w:tc>
        <w:tc>
          <w:tcPr>
            <w:tcW w:w="2200" w:type="dxa"/>
            <w:gridSpan w:val="2"/>
          </w:tcPr>
          <w:p w14:paraId="7CC4F108" w14:textId="77777777" w:rsidR="0048120C" w:rsidRDefault="0048120C"/>
        </w:tc>
      </w:tr>
      <w:tr w:rsidR="0048120C" w14:paraId="3057A347" w14:textId="77777777" w:rsidTr="004F5E2A">
        <w:trPr>
          <w:trHeight w:val="970"/>
        </w:trPr>
        <w:tc>
          <w:tcPr>
            <w:tcW w:w="2200" w:type="dxa"/>
            <w:gridSpan w:val="2"/>
            <w:tcBorders>
              <w:right w:val="single" w:sz="18" w:space="0" w:color="476166" w:themeColor="accent1"/>
            </w:tcBorders>
          </w:tcPr>
          <w:p w14:paraId="33320856" w14:textId="77777777" w:rsidR="0048120C" w:rsidRDefault="0048120C"/>
        </w:tc>
        <w:tc>
          <w:tcPr>
            <w:tcW w:w="6600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1769353" w14:textId="77777777" w:rsidR="0048120C" w:rsidRDefault="00000000" w:rsidP="00837914">
            <w:pPr>
              <w:pStyle w:val="Heading4"/>
            </w:pPr>
            <w:sdt>
              <w:sdtPr>
                <w:id w:val="19988942"/>
                <w:placeholder>
                  <w:docPart w:val="BA72A34BA87148D3BCCFBD82135F2C1D"/>
                </w:placeholder>
                <w:temporary/>
                <w:showingPlcHdr/>
                <w15:appearance w15:val="hidden"/>
              </w:sdtPr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200" w:type="dxa"/>
            <w:gridSpan w:val="2"/>
            <w:tcBorders>
              <w:left w:val="single" w:sz="18" w:space="0" w:color="476166" w:themeColor="accent1"/>
            </w:tcBorders>
          </w:tcPr>
          <w:p w14:paraId="5CFEA6F3" w14:textId="77777777" w:rsidR="0048120C" w:rsidRDefault="0048120C"/>
        </w:tc>
      </w:tr>
      <w:tr w:rsidR="0048120C" w14:paraId="763E908B" w14:textId="77777777" w:rsidTr="004F5E2A">
        <w:trPr>
          <w:trHeight w:val="327"/>
        </w:trPr>
        <w:tc>
          <w:tcPr>
            <w:tcW w:w="2200" w:type="dxa"/>
            <w:gridSpan w:val="2"/>
          </w:tcPr>
          <w:p w14:paraId="2D1F9CF5" w14:textId="77777777" w:rsidR="0048120C" w:rsidRDefault="0048120C"/>
        </w:tc>
        <w:tc>
          <w:tcPr>
            <w:tcW w:w="2200" w:type="dxa"/>
            <w:tcBorders>
              <w:top w:val="single" w:sz="18" w:space="0" w:color="476166" w:themeColor="accent1"/>
            </w:tcBorders>
          </w:tcPr>
          <w:p w14:paraId="30D52564" w14:textId="77777777" w:rsidR="0048120C" w:rsidRDefault="0048120C"/>
        </w:tc>
        <w:tc>
          <w:tcPr>
            <w:tcW w:w="2200" w:type="dxa"/>
            <w:gridSpan w:val="3"/>
            <w:tcBorders>
              <w:top w:val="single" w:sz="18" w:space="0" w:color="476166" w:themeColor="accent1"/>
            </w:tcBorders>
          </w:tcPr>
          <w:p w14:paraId="7C08449E" w14:textId="77777777" w:rsidR="0048120C" w:rsidRDefault="0048120C"/>
        </w:tc>
        <w:tc>
          <w:tcPr>
            <w:tcW w:w="2200" w:type="dxa"/>
            <w:tcBorders>
              <w:top w:val="single" w:sz="18" w:space="0" w:color="476166" w:themeColor="accent1"/>
            </w:tcBorders>
          </w:tcPr>
          <w:p w14:paraId="643D52B0" w14:textId="77777777" w:rsidR="0048120C" w:rsidRDefault="0048120C"/>
        </w:tc>
        <w:tc>
          <w:tcPr>
            <w:tcW w:w="2200" w:type="dxa"/>
            <w:gridSpan w:val="2"/>
          </w:tcPr>
          <w:p w14:paraId="1F9A1C5B" w14:textId="77777777" w:rsidR="0048120C" w:rsidRDefault="0048120C"/>
        </w:tc>
      </w:tr>
      <w:tr w:rsidR="0048120C" w14:paraId="4C82894E" w14:textId="77777777" w:rsidTr="004F5E2A">
        <w:trPr>
          <w:trHeight w:val="3326"/>
        </w:trPr>
        <w:tc>
          <w:tcPr>
            <w:tcW w:w="1100" w:type="dxa"/>
          </w:tcPr>
          <w:p w14:paraId="593C1B42" w14:textId="77777777" w:rsidR="0048120C" w:rsidRDefault="0048120C"/>
        </w:tc>
        <w:tc>
          <w:tcPr>
            <w:tcW w:w="8800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1EE8911" w14:textId="3A5C5FEC" w:rsidR="0048120C" w:rsidRPr="0048120C" w:rsidRDefault="002C05BF" w:rsidP="0048120C">
            <w:pPr>
              <w:pStyle w:val="Heading5"/>
            </w:pPr>
            <w:r w:rsidRPr="002C05BF">
              <w:t>Initiation and Planning</w:t>
            </w:r>
          </w:p>
          <w:p w14:paraId="670D4610" w14:textId="77777777" w:rsidR="0048120C" w:rsidRDefault="0048120C" w:rsidP="0048120C"/>
          <w:p w14:paraId="7615754A" w14:textId="61044DEB" w:rsidR="002C05BF" w:rsidRDefault="002C05BF" w:rsidP="009B292A">
            <w:pPr>
              <w:pStyle w:val="Text"/>
              <w:numPr>
                <w:ilvl w:val="0"/>
                <w:numId w:val="2"/>
              </w:numPr>
              <w:ind w:left="338"/>
            </w:pPr>
            <w:r>
              <w:t>Identify the issue of declining sales and plan the data analysis project.</w:t>
            </w:r>
          </w:p>
          <w:p w14:paraId="30418581" w14:textId="5C38213B" w:rsidR="002C05BF" w:rsidRDefault="002C05BF" w:rsidP="009B292A">
            <w:pPr>
              <w:pStyle w:val="Text"/>
              <w:numPr>
                <w:ilvl w:val="0"/>
                <w:numId w:val="2"/>
              </w:numPr>
              <w:ind w:left="338"/>
            </w:pPr>
            <w:r>
              <w:t>Brainstorm with IT team (Falcons), data analysis team (Data Masters), and sales team.</w:t>
            </w:r>
          </w:p>
          <w:p w14:paraId="6DF34BE0" w14:textId="66C87926" w:rsidR="0048120C" w:rsidRDefault="002C05BF" w:rsidP="009B292A">
            <w:pPr>
              <w:pStyle w:val="Text"/>
              <w:numPr>
                <w:ilvl w:val="0"/>
                <w:numId w:val="2"/>
              </w:numPr>
              <w:ind w:left="338"/>
            </w:pPr>
            <w:r>
              <w:t>Use Aim's Grid to define project purpose, stakeholders, outcomes, and success criteria.</w:t>
            </w:r>
          </w:p>
        </w:tc>
        <w:tc>
          <w:tcPr>
            <w:tcW w:w="1100" w:type="dxa"/>
          </w:tcPr>
          <w:p w14:paraId="29B2D42D" w14:textId="77777777" w:rsidR="0048120C" w:rsidRDefault="0048120C"/>
        </w:tc>
      </w:tr>
      <w:tr w:rsidR="0048120C" w14:paraId="536B94B8" w14:textId="77777777" w:rsidTr="004F5E2A">
        <w:trPr>
          <w:trHeight w:val="884"/>
        </w:trPr>
        <w:tc>
          <w:tcPr>
            <w:tcW w:w="1100" w:type="dxa"/>
          </w:tcPr>
          <w:p w14:paraId="46DA4FB3" w14:textId="77777777" w:rsidR="0048120C" w:rsidRDefault="0048120C"/>
        </w:tc>
        <w:tc>
          <w:tcPr>
            <w:tcW w:w="4032" w:type="dxa"/>
            <w:gridSpan w:val="3"/>
            <w:tcBorders>
              <w:top w:val="single" w:sz="18" w:space="0" w:color="476166" w:themeColor="accent1"/>
            </w:tcBorders>
          </w:tcPr>
          <w:p w14:paraId="4030621D" w14:textId="57583B94" w:rsidR="0048120C" w:rsidRDefault="002C05BF" w:rsidP="0048120C">
            <w:pPr>
              <w:pStyle w:val="Heading5"/>
            </w:pPr>
            <w:r w:rsidRPr="002C05BF">
              <w:t>Data Analysis and</w:t>
            </w:r>
            <w:r>
              <w:t xml:space="preserve"> </w:t>
            </w:r>
            <w:r w:rsidRPr="002C05BF">
              <w:t>Dashboard Creation</w:t>
            </w:r>
          </w:p>
          <w:p w14:paraId="1B30D571" w14:textId="77777777" w:rsidR="0048120C" w:rsidRPr="0048120C" w:rsidRDefault="0048120C" w:rsidP="0048120C"/>
        </w:tc>
        <w:tc>
          <w:tcPr>
            <w:tcW w:w="732" w:type="dxa"/>
            <w:tcBorders>
              <w:top w:val="single" w:sz="18" w:space="0" w:color="476166" w:themeColor="accent1"/>
            </w:tcBorders>
          </w:tcPr>
          <w:p w14:paraId="3B7920E6" w14:textId="77777777" w:rsidR="0048120C" w:rsidRDefault="0048120C"/>
        </w:tc>
        <w:tc>
          <w:tcPr>
            <w:tcW w:w="4035" w:type="dxa"/>
            <w:gridSpan w:val="3"/>
            <w:tcBorders>
              <w:top w:val="single" w:sz="18" w:space="0" w:color="476166" w:themeColor="accent1"/>
            </w:tcBorders>
          </w:tcPr>
          <w:p w14:paraId="30EFF105" w14:textId="77777777" w:rsidR="0048120C" w:rsidRDefault="0048120C"/>
        </w:tc>
        <w:tc>
          <w:tcPr>
            <w:tcW w:w="1100" w:type="dxa"/>
          </w:tcPr>
          <w:p w14:paraId="7FFE2202" w14:textId="77777777" w:rsidR="0048120C" w:rsidRDefault="0048120C"/>
        </w:tc>
      </w:tr>
      <w:tr w:rsidR="0048120C" w14:paraId="55EB4FF4" w14:textId="77777777" w:rsidTr="004F5E2A">
        <w:trPr>
          <w:trHeight w:val="4841"/>
        </w:trPr>
        <w:tc>
          <w:tcPr>
            <w:tcW w:w="1100" w:type="dxa"/>
          </w:tcPr>
          <w:p w14:paraId="6135498F" w14:textId="77777777" w:rsidR="0048120C" w:rsidRDefault="0048120C"/>
        </w:tc>
        <w:tc>
          <w:tcPr>
            <w:tcW w:w="4032" w:type="dxa"/>
            <w:gridSpan w:val="3"/>
          </w:tcPr>
          <w:p w14:paraId="02CD3AD6" w14:textId="36E8FB0E" w:rsidR="009B292A" w:rsidRDefault="009B292A" w:rsidP="009A2A72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>Continuously monitor the dashboard against success criteria.</w:t>
            </w:r>
          </w:p>
          <w:p w14:paraId="1656C9BC" w14:textId="1A842A5B" w:rsidR="009B292A" w:rsidRDefault="009B292A" w:rsidP="009A2A72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 xml:space="preserve"> (Optional) Create a data warehouse for streamlined analysis.</w:t>
            </w:r>
          </w:p>
          <w:p w14:paraId="17ED13C4" w14:textId="7D1C08D0" w:rsidR="00E35856" w:rsidRDefault="00E35856" w:rsidP="00E35856">
            <w:pPr>
              <w:pStyle w:val="Text"/>
              <w:ind w:left="346"/>
            </w:pPr>
          </w:p>
          <w:p w14:paraId="5453D04F" w14:textId="6B35C868" w:rsidR="0048120C" w:rsidRDefault="0048120C" w:rsidP="00E35856">
            <w:pPr>
              <w:pStyle w:val="Text"/>
            </w:pPr>
          </w:p>
        </w:tc>
        <w:tc>
          <w:tcPr>
            <w:tcW w:w="732" w:type="dxa"/>
          </w:tcPr>
          <w:p w14:paraId="2E6B4CFA" w14:textId="77777777" w:rsidR="0048120C" w:rsidRDefault="0048120C" w:rsidP="0048120C">
            <w:pPr>
              <w:pStyle w:val="Text"/>
            </w:pPr>
          </w:p>
        </w:tc>
        <w:tc>
          <w:tcPr>
            <w:tcW w:w="4035" w:type="dxa"/>
            <w:gridSpan w:val="3"/>
          </w:tcPr>
          <w:p w14:paraId="6BCC6D20" w14:textId="69487AF0" w:rsidR="009B292A" w:rsidRDefault="009B292A" w:rsidP="009A2A72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>Build and maintain Sales Management System with MySQL database.</w:t>
            </w:r>
          </w:p>
          <w:p w14:paraId="6574EA56" w14:textId="3901F640" w:rsidR="004F5E2A" w:rsidRDefault="009B292A" w:rsidP="004F5E2A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>Perform data analysis in Tableau, creating a user-friendly dashboard.</w:t>
            </w:r>
          </w:p>
        </w:tc>
        <w:tc>
          <w:tcPr>
            <w:tcW w:w="1100" w:type="dxa"/>
          </w:tcPr>
          <w:p w14:paraId="514EC513" w14:textId="77777777" w:rsidR="0048120C" w:rsidRDefault="0048120C"/>
        </w:tc>
      </w:tr>
    </w:tbl>
    <w:p w14:paraId="3F672C9E" w14:textId="6D60026D" w:rsidR="004C450E" w:rsidRDefault="004C450E"/>
    <w:p w14:paraId="17D967EB" w14:textId="77777777" w:rsidR="004C450E" w:rsidRDefault="004C450E">
      <w:r>
        <w:br w:type="page"/>
      </w:r>
    </w:p>
    <w:tbl>
      <w:tblPr>
        <w:tblStyle w:val="TableGrid"/>
        <w:tblW w:w="110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00"/>
        <w:gridCol w:w="1100"/>
        <w:gridCol w:w="2200"/>
        <w:gridCol w:w="732"/>
        <w:gridCol w:w="732"/>
        <w:gridCol w:w="736"/>
        <w:gridCol w:w="2200"/>
        <w:gridCol w:w="1100"/>
        <w:gridCol w:w="1100"/>
      </w:tblGrid>
      <w:tr w:rsidR="004C450E" w14:paraId="7A6D3D3A" w14:textId="77777777" w:rsidTr="00C92AD0">
        <w:trPr>
          <w:trHeight w:val="1900"/>
        </w:trPr>
        <w:tc>
          <w:tcPr>
            <w:tcW w:w="2200" w:type="dxa"/>
            <w:gridSpan w:val="2"/>
          </w:tcPr>
          <w:p w14:paraId="25EE2652" w14:textId="77777777" w:rsidR="004C450E" w:rsidRDefault="004C450E" w:rsidP="00C92AD0"/>
        </w:tc>
        <w:tc>
          <w:tcPr>
            <w:tcW w:w="2200" w:type="dxa"/>
            <w:tcBorders>
              <w:bottom w:val="single" w:sz="18" w:space="0" w:color="476166" w:themeColor="accent1"/>
            </w:tcBorders>
          </w:tcPr>
          <w:p w14:paraId="3C40E8B6" w14:textId="77777777" w:rsidR="004C450E" w:rsidRDefault="004C450E" w:rsidP="00C92AD0"/>
        </w:tc>
        <w:tc>
          <w:tcPr>
            <w:tcW w:w="2200" w:type="dxa"/>
            <w:gridSpan w:val="3"/>
            <w:tcBorders>
              <w:bottom w:val="single" w:sz="18" w:space="0" w:color="476166" w:themeColor="accent1"/>
            </w:tcBorders>
          </w:tcPr>
          <w:p w14:paraId="212C6E8D" w14:textId="77777777" w:rsidR="004C450E" w:rsidRDefault="004C450E" w:rsidP="00C92AD0"/>
        </w:tc>
        <w:tc>
          <w:tcPr>
            <w:tcW w:w="2200" w:type="dxa"/>
            <w:tcBorders>
              <w:bottom w:val="single" w:sz="18" w:space="0" w:color="476166" w:themeColor="accent1"/>
            </w:tcBorders>
          </w:tcPr>
          <w:p w14:paraId="4099E84C" w14:textId="77777777" w:rsidR="004C450E" w:rsidRDefault="004C450E" w:rsidP="00C92AD0"/>
        </w:tc>
        <w:tc>
          <w:tcPr>
            <w:tcW w:w="2200" w:type="dxa"/>
            <w:gridSpan w:val="2"/>
          </w:tcPr>
          <w:p w14:paraId="6B71739D" w14:textId="77777777" w:rsidR="004C450E" w:rsidRDefault="004C450E" w:rsidP="00C92AD0"/>
        </w:tc>
      </w:tr>
      <w:tr w:rsidR="004C450E" w14:paraId="39D32AC7" w14:textId="77777777" w:rsidTr="00C92AD0">
        <w:trPr>
          <w:trHeight w:val="970"/>
        </w:trPr>
        <w:tc>
          <w:tcPr>
            <w:tcW w:w="2200" w:type="dxa"/>
            <w:gridSpan w:val="2"/>
            <w:tcBorders>
              <w:right w:val="single" w:sz="18" w:space="0" w:color="476166" w:themeColor="accent1"/>
            </w:tcBorders>
          </w:tcPr>
          <w:p w14:paraId="4BD2C930" w14:textId="77777777" w:rsidR="004C450E" w:rsidRDefault="004C450E" w:rsidP="00C92AD0"/>
        </w:tc>
        <w:tc>
          <w:tcPr>
            <w:tcW w:w="6600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07D1EA9" w14:textId="77777777" w:rsidR="004C450E" w:rsidRDefault="004C450E" w:rsidP="00C92AD0">
            <w:pPr>
              <w:pStyle w:val="Heading4"/>
            </w:pPr>
            <w:sdt>
              <w:sdtPr>
                <w:id w:val="776225847"/>
                <w:placeholder>
                  <w:docPart w:val="26C0901040644C6EB01EA9B0CFF9F785"/>
                </w:placeholder>
                <w:temporary/>
                <w:showingPlcHdr/>
                <w15:appearance w15:val="hidden"/>
              </w:sdtPr>
              <w:sdtContent>
                <w:r w:rsidRPr="0048120C">
                  <w:t>THE PROCESS</w:t>
                </w:r>
              </w:sdtContent>
            </w:sdt>
          </w:p>
        </w:tc>
        <w:tc>
          <w:tcPr>
            <w:tcW w:w="2200" w:type="dxa"/>
            <w:gridSpan w:val="2"/>
            <w:tcBorders>
              <w:left w:val="single" w:sz="18" w:space="0" w:color="476166" w:themeColor="accent1"/>
            </w:tcBorders>
          </w:tcPr>
          <w:p w14:paraId="0B0E2CA3" w14:textId="77777777" w:rsidR="004C450E" w:rsidRDefault="004C450E" w:rsidP="00C92AD0"/>
        </w:tc>
      </w:tr>
      <w:tr w:rsidR="004C450E" w14:paraId="21857CAA" w14:textId="77777777" w:rsidTr="00C92AD0">
        <w:trPr>
          <w:trHeight w:val="327"/>
        </w:trPr>
        <w:tc>
          <w:tcPr>
            <w:tcW w:w="2200" w:type="dxa"/>
            <w:gridSpan w:val="2"/>
          </w:tcPr>
          <w:p w14:paraId="751CEBA8" w14:textId="77777777" w:rsidR="004C450E" w:rsidRDefault="004C450E" w:rsidP="00C92AD0"/>
        </w:tc>
        <w:tc>
          <w:tcPr>
            <w:tcW w:w="2200" w:type="dxa"/>
            <w:tcBorders>
              <w:top w:val="single" w:sz="18" w:space="0" w:color="476166" w:themeColor="accent1"/>
            </w:tcBorders>
          </w:tcPr>
          <w:p w14:paraId="7189844A" w14:textId="77777777" w:rsidR="004C450E" w:rsidRDefault="004C450E" w:rsidP="00C92AD0"/>
        </w:tc>
        <w:tc>
          <w:tcPr>
            <w:tcW w:w="2200" w:type="dxa"/>
            <w:gridSpan w:val="3"/>
            <w:tcBorders>
              <w:top w:val="single" w:sz="18" w:space="0" w:color="476166" w:themeColor="accent1"/>
            </w:tcBorders>
          </w:tcPr>
          <w:p w14:paraId="43A4F941" w14:textId="77777777" w:rsidR="004C450E" w:rsidRDefault="004C450E" w:rsidP="00C92AD0"/>
        </w:tc>
        <w:tc>
          <w:tcPr>
            <w:tcW w:w="2200" w:type="dxa"/>
            <w:tcBorders>
              <w:top w:val="single" w:sz="18" w:space="0" w:color="476166" w:themeColor="accent1"/>
            </w:tcBorders>
          </w:tcPr>
          <w:p w14:paraId="2AFAFB85" w14:textId="77777777" w:rsidR="004C450E" w:rsidRDefault="004C450E" w:rsidP="00C92AD0"/>
        </w:tc>
        <w:tc>
          <w:tcPr>
            <w:tcW w:w="2200" w:type="dxa"/>
            <w:gridSpan w:val="2"/>
          </w:tcPr>
          <w:p w14:paraId="798FED09" w14:textId="77777777" w:rsidR="004C450E" w:rsidRDefault="004C450E" w:rsidP="00C92AD0"/>
        </w:tc>
      </w:tr>
      <w:tr w:rsidR="004C450E" w14:paraId="4B089C06" w14:textId="77777777" w:rsidTr="004C450E">
        <w:trPr>
          <w:trHeight w:val="2759"/>
        </w:trPr>
        <w:tc>
          <w:tcPr>
            <w:tcW w:w="1100" w:type="dxa"/>
          </w:tcPr>
          <w:p w14:paraId="190C4C1E" w14:textId="77777777" w:rsidR="004C450E" w:rsidRDefault="004C450E" w:rsidP="00C92AD0"/>
        </w:tc>
        <w:tc>
          <w:tcPr>
            <w:tcW w:w="8800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3C3056D" w14:textId="3E50677C" w:rsidR="004C450E" w:rsidRDefault="004C450E" w:rsidP="00C92AD0">
            <w:pPr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</w:pPr>
            <w:r w:rsidRPr="004C450E"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>Data-Driven Decision Making</w:t>
            </w:r>
          </w:p>
          <w:p w14:paraId="3F22CD47" w14:textId="77777777" w:rsidR="004C450E" w:rsidRDefault="004C450E" w:rsidP="00C92AD0"/>
          <w:p w14:paraId="77C089A4" w14:textId="77777777" w:rsidR="004C450E" w:rsidRDefault="004C450E" w:rsidP="004C450E">
            <w:pPr>
              <w:pStyle w:val="Text"/>
              <w:numPr>
                <w:ilvl w:val="0"/>
                <w:numId w:val="2"/>
              </w:numPr>
            </w:pPr>
            <w:r>
              <w:t>Utilize the Sales Insight Dashboard for informed business decisions.</w:t>
            </w:r>
          </w:p>
          <w:p w14:paraId="306D42E8" w14:textId="77777777" w:rsidR="004C450E" w:rsidRDefault="004C450E" w:rsidP="004C450E">
            <w:pPr>
              <w:pStyle w:val="Text"/>
              <w:numPr>
                <w:ilvl w:val="0"/>
                <w:numId w:val="2"/>
              </w:numPr>
            </w:pPr>
            <w:r>
              <w:t>Empower stakeholders with actionable insights for improved sales performance.</w:t>
            </w:r>
          </w:p>
          <w:p w14:paraId="6F26DDF9" w14:textId="5132AC1C" w:rsidR="004C450E" w:rsidRDefault="004C450E" w:rsidP="004C450E">
            <w:pPr>
              <w:pStyle w:val="Text"/>
              <w:numPr>
                <w:ilvl w:val="0"/>
                <w:numId w:val="2"/>
              </w:numPr>
            </w:pPr>
            <w:r>
              <w:t>Continuously leverage insights for strategic improvements</w:t>
            </w:r>
          </w:p>
        </w:tc>
        <w:tc>
          <w:tcPr>
            <w:tcW w:w="1100" w:type="dxa"/>
          </w:tcPr>
          <w:p w14:paraId="411E8607" w14:textId="77777777" w:rsidR="004C450E" w:rsidRDefault="004C450E" w:rsidP="00C92AD0"/>
        </w:tc>
      </w:tr>
      <w:tr w:rsidR="004C450E" w14:paraId="72AD7D99" w14:textId="77777777" w:rsidTr="00C92AD0">
        <w:trPr>
          <w:trHeight w:val="884"/>
        </w:trPr>
        <w:tc>
          <w:tcPr>
            <w:tcW w:w="1100" w:type="dxa"/>
          </w:tcPr>
          <w:p w14:paraId="24567816" w14:textId="77777777" w:rsidR="004C450E" w:rsidRDefault="004C450E" w:rsidP="00C92AD0"/>
        </w:tc>
        <w:tc>
          <w:tcPr>
            <w:tcW w:w="4032" w:type="dxa"/>
            <w:gridSpan w:val="3"/>
            <w:tcBorders>
              <w:top w:val="single" w:sz="18" w:space="0" w:color="476166" w:themeColor="accent1"/>
            </w:tcBorders>
          </w:tcPr>
          <w:p w14:paraId="3672A633" w14:textId="1C47C5C4" w:rsidR="004C450E" w:rsidRPr="0048120C" w:rsidRDefault="00D43016" w:rsidP="00D43016">
            <w:pPr>
              <w:pStyle w:val="Heading5"/>
            </w:pPr>
            <w:r>
              <w:t>Star Schema</w:t>
            </w:r>
          </w:p>
        </w:tc>
        <w:tc>
          <w:tcPr>
            <w:tcW w:w="732" w:type="dxa"/>
            <w:tcBorders>
              <w:top w:val="single" w:sz="18" w:space="0" w:color="476166" w:themeColor="accent1"/>
            </w:tcBorders>
          </w:tcPr>
          <w:p w14:paraId="675EB057" w14:textId="77777777" w:rsidR="004C450E" w:rsidRDefault="004C450E" w:rsidP="00C92AD0"/>
        </w:tc>
        <w:tc>
          <w:tcPr>
            <w:tcW w:w="4035" w:type="dxa"/>
            <w:gridSpan w:val="3"/>
            <w:tcBorders>
              <w:top w:val="single" w:sz="18" w:space="0" w:color="476166" w:themeColor="accent1"/>
            </w:tcBorders>
          </w:tcPr>
          <w:p w14:paraId="369FF430" w14:textId="77777777" w:rsidR="004C450E" w:rsidRDefault="004C450E" w:rsidP="00C92AD0"/>
        </w:tc>
        <w:tc>
          <w:tcPr>
            <w:tcW w:w="1100" w:type="dxa"/>
          </w:tcPr>
          <w:p w14:paraId="3167B592" w14:textId="77777777" w:rsidR="004C450E" w:rsidRDefault="004C450E" w:rsidP="00C92AD0"/>
        </w:tc>
      </w:tr>
      <w:tr w:rsidR="004C450E" w14:paraId="14F39210" w14:textId="77777777" w:rsidTr="00C92AD0">
        <w:trPr>
          <w:trHeight w:val="4841"/>
        </w:trPr>
        <w:tc>
          <w:tcPr>
            <w:tcW w:w="1100" w:type="dxa"/>
          </w:tcPr>
          <w:p w14:paraId="04B85571" w14:textId="77777777" w:rsidR="004C450E" w:rsidRDefault="004C450E" w:rsidP="00C92AD0"/>
        </w:tc>
        <w:tc>
          <w:tcPr>
            <w:tcW w:w="4032" w:type="dxa"/>
            <w:gridSpan w:val="3"/>
          </w:tcPr>
          <w:p w14:paraId="0EA98388" w14:textId="05A90F28" w:rsidR="004C450E" w:rsidRDefault="00D43016" w:rsidP="004C450E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>The transaction table is connected to customers, date,  markets and products tables via respective id’s</w:t>
            </w:r>
          </w:p>
          <w:p w14:paraId="1827BBC5" w14:textId="77777777" w:rsidR="004C450E" w:rsidRDefault="004C450E" w:rsidP="00C92AD0">
            <w:pPr>
              <w:pStyle w:val="Text"/>
              <w:ind w:left="346"/>
            </w:pPr>
          </w:p>
          <w:p w14:paraId="475B335B" w14:textId="77777777" w:rsidR="004C450E" w:rsidRDefault="004C450E" w:rsidP="00C92AD0">
            <w:pPr>
              <w:pStyle w:val="Text"/>
            </w:pPr>
          </w:p>
        </w:tc>
        <w:tc>
          <w:tcPr>
            <w:tcW w:w="732" w:type="dxa"/>
          </w:tcPr>
          <w:p w14:paraId="10CE0C25" w14:textId="77777777" w:rsidR="004C450E" w:rsidRDefault="004C450E" w:rsidP="00C92AD0">
            <w:pPr>
              <w:pStyle w:val="Text"/>
            </w:pPr>
          </w:p>
        </w:tc>
        <w:tc>
          <w:tcPr>
            <w:tcW w:w="4035" w:type="dxa"/>
            <w:gridSpan w:val="3"/>
          </w:tcPr>
          <w:p w14:paraId="6951EA6E" w14:textId="7FEE9D24" w:rsidR="004C450E" w:rsidRDefault="00D43016" w:rsidP="00D43016">
            <w:pPr>
              <w:pStyle w:val="Text"/>
              <w:ind w:left="-190" w:firstLine="284"/>
            </w:pPr>
            <w:r w:rsidRPr="00D43016">
              <w:drawing>
                <wp:anchor distT="0" distB="0" distL="114300" distR="114300" simplePos="0" relativeHeight="251663360" behindDoc="0" locked="0" layoutInCell="1" allowOverlap="1" wp14:anchorId="000F6AB0" wp14:editId="25A99E9D">
                  <wp:simplePos x="0" y="0"/>
                  <wp:positionH relativeFrom="column">
                    <wp:posOffset>0</wp:posOffset>
                  </wp:positionH>
                  <wp:positionV relativeFrom="page">
                    <wp:posOffset>374650</wp:posOffset>
                  </wp:positionV>
                  <wp:extent cx="3114040" cy="1498600"/>
                  <wp:effectExtent l="0" t="0" r="0" b="6350"/>
                  <wp:wrapSquare wrapText="bothSides"/>
                  <wp:docPr id="1353164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16475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04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00" w:type="dxa"/>
          </w:tcPr>
          <w:p w14:paraId="069B7567" w14:textId="77777777" w:rsidR="004C450E" w:rsidRDefault="004C450E" w:rsidP="00C92AD0"/>
        </w:tc>
      </w:tr>
    </w:tbl>
    <w:p w14:paraId="69D7526B" w14:textId="77777777" w:rsidR="00D43016" w:rsidRDefault="00D43016"/>
    <w:p w14:paraId="002CF860" w14:textId="77777777" w:rsidR="00D43016" w:rsidRDefault="00D43016">
      <w:r>
        <w:br w:type="page"/>
      </w:r>
    </w:p>
    <w:p w14:paraId="58D83624" w14:textId="54A5AAB0" w:rsidR="00D43016" w:rsidRDefault="00D43016"/>
    <w:tbl>
      <w:tblPr>
        <w:tblStyle w:val="TableGrid"/>
        <w:tblW w:w="108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93"/>
        <w:gridCol w:w="1100"/>
        <w:gridCol w:w="2200"/>
        <w:gridCol w:w="732"/>
        <w:gridCol w:w="732"/>
        <w:gridCol w:w="736"/>
        <w:gridCol w:w="2200"/>
        <w:gridCol w:w="1100"/>
        <w:gridCol w:w="1100"/>
      </w:tblGrid>
      <w:tr w:rsidR="00D43016" w14:paraId="09D579F8" w14:textId="77777777" w:rsidTr="00AA4D5C">
        <w:trPr>
          <w:trHeight w:val="1900"/>
        </w:trPr>
        <w:tc>
          <w:tcPr>
            <w:tcW w:w="2093" w:type="dxa"/>
            <w:gridSpan w:val="2"/>
          </w:tcPr>
          <w:p w14:paraId="5D5D51EB" w14:textId="77777777" w:rsidR="00D43016" w:rsidRDefault="00D43016" w:rsidP="00C92AD0"/>
        </w:tc>
        <w:tc>
          <w:tcPr>
            <w:tcW w:w="2200" w:type="dxa"/>
            <w:tcBorders>
              <w:bottom w:val="single" w:sz="18" w:space="0" w:color="476166" w:themeColor="accent1"/>
            </w:tcBorders>
          </w:tcPr>
          <w:p w14:paraId="601C9CB4" w14:textId="77777777" w:rsidR="00D43016" w:rsidRDefault="00D43016" w:rsidP="00C92AD0"/>
        </w:tc>
        <w:tc>
          <w:tcPr>
            <w:tcW w:w="2200" w:type="dxa"/>
            <w:gridSpan w:val="3"/>
            <w:tcBorders>
              <w:bottom w:val="single" w:sz="18" w:space="0" w:color="476166" w:themeColor="accent1"/>
            </w:tcBorders>
          </w:tcPr>
          <w:p w14:paraId="44B49AA7" w14:textId="77777777" w:rsidR="00D43016" w:rsidRDefault="00D43016" w:rsidP="00C92AD0"/>
        </w:tc>
        <w:tc>
          <w:tcPr>
            <w:tcW w:w="2200" w:type="dxa"/>
            <w:tcBorders>
              <w:bottom w:val="single" w:sz="18" w:space="0" w:color="476166" w:themeColor="accent1"/>
            </w:tcBorders>
          </w:tcPr>
          <w:p w14:paraId="5F9DDCC5" w14:textId="77777777" w:rsidR="00D43016" w:rsidRDefault="00D43016" w:rsidP="00C92AD0"/>
        </w:tc>
        <w:tc>
          <w:tcPr>
            <w:tcW w:w="2200" w:type="dxa"/>
            <w:gridSpan w:val="2"/>
          </w:tcPr>
          <w:p w14:paraId="462B652E" w14:textId="77777777" w:rsidR="00D43016" w:rsidRDefault="00D43016" w:rsidP="00C92AD0"/>
        </w:tc>
      </w:tr>
      <w:tr w:rsidR="00D43016" w14:paraId="10EB0C2E" w14:textId="77777777" w:rsidTr="00AA4D5C">
        <w:trPr>
          <w:trHeight w:val="970"/>
        </w:trPr>
        <w:tc>
          <w:tcPr>
            <w:tcW w:w="2093" w:type="dxa"/>
            <w:gridSpan w:val="2"/>
            <w:tcBorders>
              <w:right w:val="single" w:sz="18" w:space="0" w:color="476166" w:themeColor="accent1"/>
            </w:tcBorders>
          </w:tcPr>
          <w:p w14:paraId="5DB4D3EB" w14:textId="77777777" w:rsidR="00D43016" w:rsidRDefault="00D43016" w:rsidP="00C92AD0"/>
        </w:tc>
        <w:tc>
          <w:tcPr>
            <w:tcW w:w="6600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D32BA61" w14:textId="77777777" w:rsidR="00D43016" w:rsidRDefault="00D43016" w:rsidP="00C92AD0">
            <w:pPr>
              <w:pStyle w:val="Heading4"/>
            </w:pPr>
            <w:sdt>
              <w:sdtPr>
                <w:id w:val="-213735022"/>
                <w:placeholder>
                  <w:docPart w:val="7FC0FE71E3E74B3AB1DC08D405A53802"/>
                </w:placeholder>
                <w:temporary/>
                <w:showingPlcHdr/>
                <w15:appearance w15:val="hidden"/>
              </w:sdtPr>
              <w:sdtContent>
                <w:r w:rsidRPr="0048120C">
                  <w:t>THE PROCESS</w:t>
                </w:r>
              </w:sdtContent>
            </w:sdt>
          </w:p>
        </w:tc>
        <w:tc>
          <w:tcPr>
            <w:tcW w:w="2200" w:type="dxa"/>
            <w:gridSpan w:val="2"/>
            <w:tcBorders>
              <w:left w:val="single" w:sz="18" w:space="0" w:color="476166" w:themeColor="accent1"/>
            </w:tcBorders>
          </w:tcPr>
          <w:p w14:paraId="1E251D8A" w14:textId="77777777" w:rsidR="00D43016" w:rsidRDefault="00D43016" w:rsidP="00C92AD0"/>
        </w:tc>
      </w:tr>
      <w:tr w:rsidR="00D43016" w14:paraId="48BEF6AD" w14:textId="77777777" w:rsidTr="00AA4D5C">
        <w:trPr>
          <w:trHeight w:val="327"/>
        </w:trPr>
        <w:tc>
          <w:tcPr>
            <w:tcW w:w="2093" w:type="dxa"/>
            <w:gridSpan w:val="2"/>
          </w:tcPr>
          <w:p w14:paraId="243EFA68" w14:textId="77777777" w:rsidR="00D43016" w:rsidRDefault="00D43016" w:rsidP="00C92AD0"/>
        </w:tc>
        <w:tc>
          <w:tcPr>
            <w:tcW w:w="2200" w:type="dxa"/>
            <w:tcBorders>
              <w:top w:val="single" w:sz="18" w:space="0" w:color="476166" w:themeColor="accent1"/>
            </w:tcBorders>
          </w:tcPr>
          <w:p w14:paraId="1F193C61" w14:textId="77777777" w:rsidR="00D43016" w:rsidRDefault="00D43016" w:rsidP="00C92AD0"/>
        </w:tc>
        <w:tc>
          <w:tcPr>
            <w:tcW w:w="2200" w:type="dxa"/>
            <w:gridSpan w:val="3"/>
            <w:tcBorders>
              <w:top w:val="single" w:sz="18" w:space="0" w:color="476166" w:themeColor="accent1"/>
            </w:tcBorders>
          </w:tcPr>
          <w:p w14:paraId="262E0B7D" w14:textId="77777777" w:rsidR="00D43016" w:rsidRDefault="00D43016" w:rsidP="00C92AD0"/>
        </w:tc>
        <w:tc>
          <w:tcPr>
            <w:tcW w:w="2200" w:type="dxa"/>
            <w:tcBorders>
              <w:top w:val="single" w:sz="18" w:space="0" w:color="476166" w:themeColor="accent1"/>
            </w:tcBorders>
          </w:tcPr>
          <w:p w14:paraId="4F7B815E" w14:textId="77777777" w:rsidR="00D43016" w:rsidRDefault="00D43016" w:rsidP="00C92AD0"/>
        </w:tc>
        <w:tc>
          <w:tcPr>
            <w:tcW w:w="2200" w:type="dxa"/>
            <w:gridSpan w:val="2"/>
          </w:tcPr>
          <w:p w14:paraId="501ECD83" w14:textId="77777777" w:rsidR="00D43016" w:rsidRDefault="00D43016" w:rsidP="00C92AD0"/>
        </w:tc>
      </w:tr>
      <w:tr w:rsidR="00D43016" w14:paraId="76CC8BD0" w14:textId="77777777" w:rsidTr="00A94C1D">
        <w:trPr>
          <w:trHeight w:val="4357"/>
        </w:trPr>
        <w:tc>
          <w:tcPr>
            <w:tcW w:w="993" w:type="dxa"/>
          </w:tcPr>
          <w:p w14:paraId="610A2DC0" w14:textId="77777777" w:rsidR="00D43016" w:rsidRDefault="00D43016" w:rsidP="00C92AD0"/>
        </w:tc>
        <w:tc>
          <w:tcPr>
            <w:tcW w:w="8800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E8A15F6" w14:textId="6B9EC85D" w:rsidR="00D43016" w:rsidRPr="0048120C" w:rsidRDefault="00D43016" w:rsidP="00C92AD0">
            <w:pPr>
              <w:pStyle w:val="Heading5"/>
            </w:pPr>
            <w:r>
              <w:t>Analysis in SQL</w:t>
            </w:r>
          </w:p>
          <w:p w14:paraId="727957D4" w14:textId="77777777" w:rsidR="00D43016" w:rsidRDefault="00D43016" w:rsidP="00C92AD0"/>
          <w:p w14:paraId="38624306" w14:textId="1F910753" w:rsidR="00AA4D5C" w:rsidRDefault="00AA4D5C" w:rsidP="00AA4D5C">
            <w:pPr>
              <w:pStyle w:val="Text"/>
              <w:numPr>
                <w:ilvl w:val="0"/>
                <w:numId w:val="5"/>
              </w:numPr>
              <w:ind w:left="357" w:hanging="357"/>
            </w:pPr>
            <w:r>
              <w:t>Show all customer records</w:t>
            </w:r>
          </w:p>
          <w:p w14:paraId="777598A9" w14:textId="77777777" w:rsidR="00AA4D5C" w:rsidRDefault="00AA4D5C" w:rsidP="00AA4D5C">
            <w:pPr>
              <w:pStyle w:val="Text"/>
              <w:ind w:left="360"/>
            </w:pPr>
          </w:p>
          <w:p w14:paraId="2CB2087C" w14:textId="7C1E6895" w:rsidR="00AA4D5C" w:rsidRPr="00AA4D5C" w:rsidRDefault="00AA4D5C" w:rsidP="00AA4D5C">
            <w:pPr>
              <w:pStyle w:val="Text"/>
              <w:ind w:left="1080" w:hanging="510"/>
              <w:rPr>
                <w:rFonts w:ascii="Arial" w:hAnsi="Arial" w:cs="Arial"/>
              </w:rPr>
            </w:pPr>
            <w:r w:rsidRPr="00AA4D5C">
              <w:rPr>
                <w:rFonts w:ascii="Arial" w:hAnsi="Arial" w:cs="Arial"/>
                <w:sz w:val="22"/>
                <w:szCs w:val="22"/>
              </w:rPr>
              <w:t>SELECT * FROM customers;</w:t>
            </w:r>
          </w:p>
          <w:p w14:paraId="44FC4594" w14:textId="77777777" w:rsidR="00AA4D5C" w:rsidRDefault="00AA4D5C" w:rsidP="00AA4D5C">
            <w:pPr>
              <w:pStyle w:val="Text"/>
              <w:ind w:left="360"/>
            </w:pPr>
          </w:p>
          <w:p w14:paraId="0CEDCF5D" w14:textId="19D2D0A6" w:rsidR="00AA4D5C" w:rsidRDefault="00AA4D5C" w:rsidP="00AA4D5C">
            <w:pPr>
              <w:pStyle w:val="Text"/>
              <w:numPr>
                <w:ilvl w:val="0"/>
                <w:numId w:val="5"/>
              </w:numPr>
              <w:ind w:left="357" w:hanging="357"/>
            </w:pPr>
            <w:r>
              <w:t>Show total number of customers</w:t>
            </w:r>
          </w:p>
          <w:p w14:paraId="2BBAAC18" w14:textId="77777777" w:rsidR="00AA4D5C" w:rsidRDefault="00AA4D5C" w:rsidP="00AA4D5C">
            <w:pPr>
              <w:pStyle w:val="Text"/>
              <w:ind w:left="360"/>
            </w:pPr>
          </w:p>
          <w:p w14:paraId="1A38E733" w14:textId="359F0E05" w:rsidR="00AA4D5C" w:rsidRPr="00AA4D5C" w:rsidRDefault="00AA4D5C" w:rsidP="00AA4D5C">
            <w:pPr>
              <w:pStyle w:val="Text"/>
              <w:ind w:left="1080" w:hanging="510"/>
              <w:rPr>
                <w:rFonts w:ascii="Arial" w:hAnsi="Arial" w:cs="Arial"/>
                <w:sz w:val="22"/>
                <w:szCs w:val="22"/>
              </w:rPr>
            </w:pPr>
            <w:r w:rsidRPr="00AA4D5C">
              <w:rPr>
                <w:rFonts w:ascii="Arial" w:hAnsi="Arial" w:cs="Arial"/>
                <w:sz w:val="22"/>
                <w:szCs w:val="22"/>
              </w:rPr>
              <w:t>SELECT count(*) FROM customers;</w:t>
            </w:r>
          </w:p>
          <w:p w14:paraId="140A3CC9" w14:textId="77777777" w:rsidR="00AA4D5C" w:rsidRDefault="00AA4D5C" w:rsidP="00AA4D5C">
            <w:pPr>
              <w:pStyle w:val="Text"/>
              <w:ind w:left="360"/>
            </w:pPr>
          </w:p>
          <w:p w14:paraId="674590BB" w14:textId="479B2D72" w:rsidR="00AA4D5C" w:rsidRDefault="00AA4D5C" w:rsidP="00AA4D5C">
            <w:pPr>
              <w:pStyle w:val="Text"/>
              <w:numPr>
                <w:ilvl w:val="0"/>
                <w:numId w:val="5"/>
              </w:numPr>
              <w:ind w:left="357" w:hanging="357"/>
            </w:pPr>
            <w:r>
              <w:t xml:space="preserve">Show transactions for Chennai market (market code for </w:t>
            </w:r>
            <w:proofErr w:type="spellStart"/>
            <w:r>
              <w:t>chennai</w:t>
            </w:r>
            <w:proofErr w:type="spellEnd"/>
            <w:r>
              <w:t xml:space="preserve"> is Mark001</w:t>
            </w:r>
            <w:r>
              <w:t>)</w:t>
            </w:r>
          </w:p>
          <w:p w14:paraId="589DD7C3" w14:textId="77777777" w:rsidR="00AA4D5C" w:rsidRDefault="00AA4D5C" w:rsidP="00AA4D5C">
            <w:pPr>
              <w:pStyle w:val="Text"/>
              <w:ind w:left="357"/>
            </w:pPr>
          </w:p>
          <w:p w14:paraId="72CE51CA" w14:textId="31E9B341" w:rsidR="00AA4D5C" w:rsidRPr="00AA4D5C" w:rsidRDefault="00AA4D5C" w:rsidP="00AA4D5C">
            <w:pPr>
              <w:pStyle w:val="Text"/>
              <w:ind w:left="1080" w:hanging="510"/>
              <w:rPr>
                <w:rFonts w:ascii="Arial" w:hAnsi="Arial" w:cs="Arial"/>
                <w:sz w:val="22"/>
                <w:szCs w:val="22"/>
              </w:rPr>
            </w:pPr>
            <w:r w:rsidRPr="00AA4D5C">
              <w:rPr>
                <w:rFonts w:ascii="Arial" w:hAnsi="Arial" w:cs="Arial"/>
                <w:sz w:val="22"/>
                <w:szCs w:val="22"/>
              </w:rPr>
              <w:t xml:space="preserve">SELECT * FROM transactions where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market_code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='Mark001';</w:t>
            </w:r>
          </w:p>
          <w:p w14:paraId="702495E3" w14:textId="77777777" w:rsidR="00AA4D5C" w:rsidRDefault="00AA4D5C" w:rsidP="00AA4D5C">
            <w:pPr>
              <w:pStyle w:val="Text"/>
              <w:ind w:left="360"/>
            </w:pPr>
          </w:p>
          <w:p w14:paraId="2B0F169A" w14:textId="4F6ED417" w:rsidR="00AA4D5C" w:rsidRDefault="00AA4D5C" w:rsidP="00AA4D5C">
            <w:pPr>
              <w:pStyle w:val="Text"/>
              <w:numPr>
                <w:ilvl w:val="0"/>
                <w:numId w:val="5"/>
              </w:numPr>
              <w:ind w:left="357" w:hanging="357"/>
            </w:pPr>
            <w:r>
              <w:t xml:space="preserve">Show </w:t>
            </w:r>
            <w:proofErr w:type="spellStart"/>
            <w:r>
              <w:t>distrinct</w:t>
            </w:r>
            <w:proofErr w:type="spellEnd"/>
            <w:r>
              <w:t xml:space="preserve"> product codes that were sold in </w:t>
            </w:r>
            <w:r>
              <w:t>Chennai</w:t>
            </w:r>
          </w:p>
          <w:p w14:paraId="3EC3E6DD" w14:textId="77777777" w:rsidR="00AA4D5C" w:rsidRDefault="00AA4D5C" w:rsidP="00AA4D5C">
            <w:pPr>
              <w:pStyle w:val="Text"/>
              <w:ind w:left="360"/>
            </w:pPr>
          </w:p>
          <w:p w14:paraId="7CE2CABD" w14:textId="6D8E8B7E" w:rsidR="00AA4D5C" w:rsidRPr="00AA4D5C" w:rsidRDefault="00AA4D5C" w:rsidP="00AA4D5C">
            <w:pPr>
              <w:pStyle w:val="Text"/>
              <w:ind w:left="1080" w:hanging="510"/>
              <w:rPr>
                <w:rFonts w:ascii="Arial" w:hAnsi="Arial" w:cs="Arial"/>
                <w:sz w:val="22"/>
                <w:szCs w:val="22"/>
              </w:rPr>
            </w:pPr>
            <w:r w:rsidRPr="00AA4D5C">
              <w:rPr>
                <w:rFonts w:ascii="Arial" w:hAnsi="Arial" w:cs="Arial"/>
                <w:sz w:val="22"/>
                <w:szCs w:val="22"/>
              </w:rPr>
              <w:t xml:space="preserve">SELECT distinct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product_code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 xml:space="preserve"> FROM transactions where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market_code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='Mark001';</w:t>
            </w:r>
          </w:p>
          <w:p w14:paraId="2388A8BA" w14:textId="77777777" w:rsidR="00AA4D5C" w:rsidRPr="00AA4D5C" w:rsidRDefault="00AA4D5C" w:rsidP="00AA4D5C">
            <w:pPr>
              <w:pStyle w:val="Text"/>
              <w:ind w:left="360"/>
              <w:rPr>
                <w:rFonts w:ascii="Arial" w:hAnsi="Arial" w:cs="Arial"/>
                <w:sz w:val="22"/>
                <w:szCs w:val="22"/>
              </w:rPr>
            </w:pPr>
          </w:p>
          <w:p w14:paraId="4CBDA8FB" w14:textId="38E932A7" w:rsidR="00AA4D5C" w:rsidRDefault="00AA4D5C" w:rsidP="00AA4D5C">
            <w:pPr>
              <w:pStyle w:val="Text"/>
              <w:numPr>
                <w:ilvl w:val="0"/>
                <w:numId w:val="5"/>
              </w:numPr>
              <w:ind w:left="357" w:hanging="357"/>
            </w:pPr>
            <w:r>
              <w:t>Show transactions where currency is US dollars</w:t>
            </w:r>
          </w:p>
          <w:p w14:paraId="230894FB" w14:textId="77777777" w:rsidR="00AA4D5C" w:rsidRDefault="00AA4D5C" w:rsidP="00AA4D5C">
            <w:pPr>
              <w:pStyle w:val="Text"/>
              <w:ind w:left="360"/>
            </w:pPr>
          </w:p>
          <w:p w14:paraId="1B4814F6" w14:textId="108A5A89" w:rsidR="00AA4D5C" w:rsidRPr="00AA4D5C" w:rsidRDefault="00AA4D5C" w:rsidP="00AA4D5C">
            <w:pPr>
              <w:pStyle w:val="Text"/>
              <w:ind w:left="1080" w:hanging="510"/>
              <w:rPr>
                <w:rFonts w:ascii="Arial" w:hAnsi="Arial" w:cs="Arial"/>
                <w:sz w:val="22"/>
                <w:szCs w:val="22"/>
              </w:rPr>
            </w:pPr>
            <w:r w:rsidRPr="00AA4D5C">
              <w:rPr>
                <w:rFonts w:ascii="Arial" w:hAnsi="Arial" w:cs="Arial"/>
                <w:sz w:val="22"/>
                <w:szCs w:val="22"/>
              </w:rPr>
              <w:t>SELECT * from transactions where currency="USD"</w:t>
            </w:r>
          </w:p>
          <w:p w14:paraId="3758E88D" w14:textId="77777777" w:rsidR="00AA4D5C" w:rsidRDefault="00AA4D5C" w:rsidP="00AA4D5C">
            <w:pPr>
              <w:pStyle w:val="Text"/>
              <w:ind w:left="360"/>
            </w:pPr>
          </w:p>
          <w:p w14:paraId="68DE3220" w14:textId="2A2C0129" w:rsidR="00AA4D5C" w:rsidRDefault="00AA4D5C" w:rsidP="00AA4D5C">
            <w:pPr>
              <w:pStyle w:val="Text"/>
              <w:numPr>
                <w:ilvl w:val="0"/>
                <w:numId w:val="5"/>
              </w:numPr>
              <w:ind w:left="357" w:hanging="357"/>
            </w:pPr>
            <w:r>
              <w:t>Show transactions in 2020 join by date table</w:t>
            </w:r>
          </w:p>
          <w:p w14:paraId="2F35EBB7" w14:textId="77777777" w:rsidR="00AA4D5C" w:rsidRDefault="00AA4D5C" w:rsidP="00AA4D5C">
            <w:pPr>
              <w:pStyle w:val="Text"/>
              <w:ind w:left="360"/>
            </w:pPr>
          </w:p>
          <w:p w14:paraId="42A08926" w14:textId="26BFF3B1" w:rsidR="00AA4D5C" w:rsidRPr="00AA4D5C" w:rsidRDefault="00AA4D5C" w:rsidP="00AA4D5C">
            <w:pPr>
              <w:pStyle w:val="Text"/>
              <w:ind w:left="570"/>
              <w:rPr>
                <w:rFonts w:ascii="Arial" w:hAnsi="Arial" w:cs="Arial"/>
                <w:sz w:val="22"/>
                <w:szCs w:val="22"/>
              </w:rPr>
            </w:pPr>
            <w:r w:rsidRPr="00AA4D5C">
              <w:rPr>
                <w:rFonts w:ascii="Arial" w:hAnsi="Arial" w:cs="Arial"/>
                <w:sz w:val="22"/>
                <w:szCs w:val="22"/>
              </w:rPr>
              <w:t xml:space="preserve">SELECT transactions.*, date.* FROM transactions INNER JOIN date ON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transactions.order_date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date.date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 xml:space="preserve"> where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date.year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=2020;</w:t>
            </w:r>
          </w:p>
          <w:p w14:paraId="23BA3D17" w14:textId="77777777" w:rsidR="00AA4D5C" w:rsidRDefault="00AA4D5C" w:rsidP="00AA4D5C">
            <w:pPr>
              <w:pStyle w:val="Text"/>
              <w:ind w:left="360"/>
            </w:pPr>
          </w:p>
          <w:p w14:paraId="3AC65D5E" w14:textId="167CC1F6" w:rsidR="00AA4D5C" w:rsidRDefault="00AA4D5C" w:rsidP="00AA4D5C">
            <w:pPr>
              <w:pStyle w:val="Text"/>
              <w:numPr>
                <w:ilvl w:val="0"/>
                <w:numId w:val="5"/>
              </w:numPr>
              <w:ind w:left="357" w:hanging="357"/>
            </w:pPr>
            <w:r>
              <w:t>Show total revenue in year 2020,</w:t>
            </w:r>
          </w:p>
          <w:p w14:paraId="66F8B9F6" w14:textId="77777777" w:rsidR="00AA4D5C" w:rsidRDefault="00AA4D5C" w:rsidP="00AA4D5C">
            <w:pPr>
              <w:pStyle w:val="Text"/>
              <w:ind w:left="360"/>
            </w:pPr>
          </w:p>
          <w:p w14:paraId="6F02F1E6" w14:textId="2CF49070" w:rsidR="00AA4D5C" w:rsidRDefault="00AA4D5C" w:rsidP="00AA4D5C">
            <w:pPr>
              <w:pStyle w:val="Text"/>
              <w:ind w:left="570"/>
            </w:pPr>
            <w:r w:rsidRPr="00AA4D5C">
              <w:rPr>
                <w:rFonts w:ascii="Arial" w:hAnsi="Arial" w:cs="Arial"/>
                <w:sz w:val="22"/>
                <w:szCs w:val="22"/>
              </w:rPr>
              <w:t>SELECT SUM(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transactions.sales_amount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 xml:space="preserve">) FROM transactions INNER JOIN date ON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transactions.order_date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date.date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 xml:space="preserve"> where</w:t>
            </w:r>
            <w:r>
              <w:t xml:space="preserve">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date.year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=2020 and</w:t>
            </w:r>
            <w:r>
              <w:t xml:space="preserve">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transactions.currency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 xml:space="preserve">="INR\r" or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transactions.currency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="USD\r";</w:t>
            </w:r>
          </w:p>
          <w:p w14:paraId="5F06F518" w14:textId="3D55E8F0" w:rsidR="00AA4D5C" w:rsidRDefault="00AA4D5C" w:rsidP="00AA4D5C">
            <w:pPr>
              <w:pStyle w:val="Text"/>
              <w:ind w:left="360" w:firstLine="360"/>
            </w:pPr>
          </w:p>
          <w:p w14:paraId="28F59354" w14:textId="2EAA4944" w:rsidR="00AA4D5C" w:rsidRDefault="00AA4D5C" w:rsidP="00AA4D5C">
            <w:pPr>
              <w:pStyle w:val="Text"/>
              <w:numPr>
                <w:ilvl w:val="0"/>
                <w:numId w:val="5"/>
              </w:numPr>
              <w:ind w:left="357" w:hanging="357"/>
            </w:pPr>
            <w:r>
              <w:t>Show total revenue in year 2020, January Month,</w:t>
            </w:r>
          </w:p>
          <w:p w14:paraId="7021CFC9" w14:textId="77777777" w:rsidR="00AA4D5C" w:rsidRDefault="00AA4D5C" w:rsidP="00AA4D5C">
            <w:pPr>
              <w:pStyle w:val="Text"/>
              <w:ind w:left="360"/>
            </w:pPr>
          </w:p>
          <w:p w14:paraId="5C2D3CCA" w14:textId="652C6717" w:rsidR="00AA4D5C" w:rsidRPr="00AA4D5C" w:rsidRDefault="00AA4D5C" w:rsidP="00AA4D5C">
            <w:pPr>
              <w:pStyle w:val="Text"/>
              <w:ind w:left="570"/>
              <w:rPr>
                <w:rFonts w:ascii="Arial" w:hAnsi="Arial" w:cs="Arial"/>
                <w:sz w:val="22"/>
                <w:szCs w:val="22"/>
              </w:rPr>
            </w:pPr>
            <w:r w:rsidRPr="00AA4D5C">
              <w:rPr>
                <w:rFonts w:ascii="Arial" w:hAnsi="Arial" w:cs="Arial"/>
                <w:sz w:val="22"/>
                <w:szCs w:val="22"/>
              </w:rPr>
              <w:t>SELECT SUM(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transactions.sales_amount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 xml:space="preserve">) FROM transactions INNER JOIN date ON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transactions.order_date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date.date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 xml:space="preserve"> where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date.year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 xml:space="preserve">=2020 and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and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date.month_name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="January" and (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transactions.currency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 xml:space="preserve">="INR\r" or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transactions.currency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="USD\r");</w:t>
            </w:r>
          </w:p>
          <w:p w14:paraId="4E820B71" w14:textId="77777777" w:rsidR="00AA4D5C" w:rsidRDefault="00AA4D5C" w:rsidP="00AA4D5C">
            <w:pPr>
              <w:pStyle w:val="Text"/>
              <w:ind w:left="360"/>
            </w:pPr>
          </w:p>
          <w:p w14:paraId="6DFDC3C4" w14:textId="1D1A9349" w:rsidR="00AA4D5C" w:rsidRDefault="00AA4D5C" w:rsidP="00AA4D5C">
            <w:pPr>
              <w:pStyle w:val="Text"/>
              <w:numPr>
                <w:ilvl w:val="0"/>
                <w:numId w:val="5"/>
              </w:numPr>
              <w:ind w:left="357" w:hanging="357"/>
            </w:pPr>
            <w:r>
              <w:t>Show total revenue in year 2020 in Chennai</w:t>
            </w:r>
          </w:p>
          <w:p w14:paraId="3B4C2E9D" w14:textId="77777777" w:rsidR="00AA4D5C" w:rsidRDefault="00AA4D5C" w:rsidP="00AA4D5C">
            <w:pPr>
              <w:pStyle w:val="Text"/>
              <w:ind w:left="360"/>
            </w:pPr>
          </w:p>
          <w:p w14:paraId="7EA9AB7D" w14:textId="43FE7B70" w:rsidR="00D43016" w:rsidRPr="00AA4D5C" w:rsidRDefault="00AA4D5C" w:rsidP="00AA4D5C">
            <w:pPr>
              <w:pStyle w:val="Text"/>
              <w:ind w:left="570"/>
              <w:rPr>
                <w:rFonts w:ascii="Arial" w:hAnsi="Arial" w:cs="Arial"/>
                <w:sz w:val="22"/>
                <w:szCs w:val="22"/>
              </w:rPr>
            </w:pPr>
            <w:r w:rsidRPr="00AA4D5C">
              <w:rPr>
                <w:rFonts w:ascii="Arial" w:hAnsi="Arial" w:cs="Arial"/>
                <w:sz w:val="22"/>
                <w:szCs w:val="22"/>
              </w:rPr>
              <w:t>SELECT SUM(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transactions.sales_amount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 xml:space="preserve">) FROM transactions INNER JOIN date ON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transactions.order_date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date.date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 xml:space="preserve"> where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date.year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=2020</w:t>
            </w:r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AA4D5C">
              <w:rPr>
                <w:rFonts w:ascii="Arial" w:hAnsi="Arial" w:cs="Arial"/>
                <w:sz w:val="22"/>
                <w:szCs w:val="22"/>
              </w:rPr>
              <w:t xml:space="preserve">and </w:t>
            </w:r>
            <w:proofErr w:type="spellStart"/>
            <w:r w:rsidRPr="00AA4D5C">
              <w:rPr>
                <w:rFonts w:ascii="Arial" w:hAnsi="Arial" w:cs="Arial"/>
                <w:sz w:val="22"/>
                <w:szCs w:val="22"/>
              </w:rPr>
              <w:t>transactions.market_code</w:t>
            </w:r>
            <w:proofErr w:type="spellEnd"/>
            <w:r w:rsidRPr="00AA4D5C">
              <w:rPr>
                <w:rFonts w:ascii="Arial" w:hAnsi="Arial" w:cs="Arial"/>
                <w:sz w:val="22"/>
                <w:szCs w:val="22"/>
              </w:rPr>
              <w:t>="Mark001";</w:t>
            </w:r>
          </w:p>
        </w:tc>
        <w:tc>
          <w:tcPr>
            <w:tcW w:w="1100" w:type="dxa"/>
          </w:tcPr>
          <w:p w14:paraId="4E24DA03" w14:textId="77777777" w:rsidR="00D43016" w:rsidRDefault="00D43016" w:rsidP="00C92AD0"/>
        </w:tc>
      </w:tr>
      <w:tr w:rsidR="00D43016" w14:paraId="4836BD84" w14:textId="77777777" w:rsidTr="00A94C1D">
        <w:trPr>
          <w:trHeight w:val="1371"/>
        </w:trPr>
        <w:tc>
          <w:tcPr>
            <w:tcW w:w="993" w:type="dxa"/>
          </w:tcPr>
          <w:p w14:paraId="201CABE4" w14:textId="77777777" w:rsidR="00D43016" w:rsidRDefault="00D43016" w:rsidP="00C92AD0"/>
        </w:tc>
        <w:tc>
          <w:tcPr>
            <w:tcW w:w="4032" w:type="dxa"/>
            <w:gridSpan w:val="3"/>
            <w:tcBorders>
              <w:top w:val="single" w:sz="18" w:space="0" w:color="476166" w:themeColor="accent1"/>
            </w:tcBorders>
          </w:tcPr>
          <w:p w14:paraId="06FB1117" w14:textId="5E5D67A5" w:rsidR="00D43016" w:rsidRDefault="004A427E" w:rsidP="00C92AD0">
            <w:pPr>
              <w:pStyle w:val="Heading5"/>
            </w:pPr>
            <w:r>
              <w:t>Criteria considered for analysis</w:t>
            </w:r>
          </w:p>
          <w:p w14:paraId="68CB48DD" w14:textId="77777777" w:rsidR="00D43016" w:rsidRPr="0048120C" w:rsidRDefault="00D43016" w:rsidP="00C92AD0"/>
        </w:tc>
        <w:tc>
          <w:tcPr>
            <w:tcW w:w="732" w:type="dxa"/>
            <w:tcBorders>
              <w:top w:val="single" w:sz="18" w:space="0" w:color="476166" w:themeColor="accent1"/>
            </w:tcBorders>
          </w:tcPr>
          <w:p w14:paraId="59B73840" w14:textId="77777777" w:rsidR="00D43016" w:rsidRDefault="00D43016" w:rsidP="00C92AD0"/>
        </w:tc>
        <w:tc>
          <w:tcPr>
            <w:tcW w:w="4036" w:type="dxa"/>
            <w:gridSpan w:val="3"/>
            <w:tcBorders>
              <w:top w:val="single" w:sz="18" w:space="0" w:color="476166" w:themeColor="accent1"/>
            </w:tcBorders>
          </w:tcPr>
          <w:p w14:paraId="64F5D3A7" w14:textId="77777777" w:rsidR="00D43016" w:rsidRDefault="00D43016" w:rsidP="00C92AD0"/>
        </w:tc>
        <w:tc>
          <w:tcPr>
            <w:tcW w:w="1100" w:type="dxa"/>
          </w:tcPr>
          <w:p w14:paraId="45C596CB" w14:textId="77777777" w:rsidR="00D43016" w:rsidRDefault="00D43016" w:rsidP="00C92AD0"/>
        </w:tc>
      </w:tr>
      <w:tr w:rsidR="00D43016" w14:paraId="65A67C04" w14:textId="77777777" w:rsidTr="00AA4D5C">
        <w:trPr>
          <w:trHeight w:val="4841"/>
        </w:trPr>
        <w:tc>
          <w:tcPr>
            <w:tcW w:w="993" w:type="dxa"/>
          </w:tcPr>
          <w:p w14:paraId="77114DA3" w14:textId="77777777" w:rsidR="00D43016" w:rsidRDefault="00D43016" w:rsidP="00C92AD0"/>
        </w:tc>
        <w:tc>
          <w:tcPr>
            <w:tcW w:w="4032" w:type="dxa"/>
            <w:gridSpan w:val="3"/>
          </w:tcPr>
          <w:p w14:paraId="6DDC5A80" w14:textId="5D6C789E" w:rsidR="00D43016" w:rsidRDefault="004A427E" w:rsidP="00D43016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>Total Revenue</w:t>
            </w:r>
          </w:p>
          <w:p w14:paraId="52973158" w14:textId="4B0A29FA" w:rsidR="00D43016" w:rsidRDefault="004A427E" w:rsidP="00BB428C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>Sales Quantity</w:t>
            </w:r>
          </w:p>
          <w:p w14:paraId="1FD860E6" w14:textId="08E86CC1" w:rsidR="004A427E" w:rsidRDefault="004A427E" w:rsidP="00BB428C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>Revenue by Markets</w:t>
            </w:r>
          </w:p>
          <w:p w14:paraId="53AD03A7" w14:textId="381A86B2" w:rsidR="004A427E" w:rsidRDefault="004A427E" w:rsidP="00BB428C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>Revenue by Year</w:t>
            </w:r>
          </w:p>
          <w:p w14:paraId="7379FB03" w14:textId="1241CC41" w:rsidR="004A427E" w:rsidRDefault="004A427E" w:rsidP="00BB428C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>Top 5 customers</w:t>
            </w:r>
          </w:p>
          <w:p w14:paraId="637F05D2" w14:textId="512AE0C1" w:rsidR="004A427E" w:rsidRDefault="004A427E" w:rsidP="00BB428C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>Top 5 products</w:t>
            </w:r>
          </w:p>
          <w:p w14:paraId="2D13656B" w14:textId="77777777" w:rsidR="004A427E" w:rsidRDefault="004A427E" w:rsidP="004A427E">
            <w:pPr>
              <w:pStyle w:val="Text"/>
              <w:ind w:left="346"/>
            </w:pPr>
          </w:p>
          <w:p w14:paraId="0D4CE353" w14:textId="77777777" w:rsidR="00D43016" w:rsidRDefault="00D43016" w:rsidP="00C92AD0">
            <w:pPr>
              <w:pStyle w:val="Text"/>
            </w:pPr>
          </w:p>
        </w:tc>
        <w:tc>
          <w:tcPr>
            <w:tcW w:w="732" w:type="dxa"/>
          </w:tcPr>
          <w:p w14:paraId="59B99F46" w14:textId="77777777" w:rsidR="00D43016" w:rsidRDefault="00D43016" w:rsidP="00C92AD0">
            <w:pPr>
              <w:pStyle w:val="Text"/>
            </w:pPr>
          </w:p>
        </w:tc>
        <w:tc>
          <w:tcPr>
            <w:tcW w:w="4036" w:type="dxa"/>
            <w:gridSpan w:val="3"/>
          </w:tcPr>
          <w:p w14:paraId="41201C24" w14:textId="51E90A01" w:rsidR="00D43016" w:rsidRDefault="004A427E" w:rsidP="00D43016">
            <w:pPr>
              <w:pStyle w:val="Text"/>
              <w:numPr>
                <w:ilvl w:val="0"/>
                <w:numId w:val="4"/>
              </w:numPr>
              <w:ind w:left="346" w:hanging="284"/>
            </w:pPr>
            <w:r>
              <w:t>Slicer for filtering through the months and years</w:t>
            </w:r>
          </w:p>
          <w:p w14:paraId="07E47782" w14:textId="7431A486" w:rsidR="00D43016" w:rsidRDefault="00D43016" w:rsidP="004A427E">
            <w:pPr>
              <w:pStyle w:val="Text"/>
              <w:ind w:left="346"/>
            </w:pPr>
          </w:p>
        </w:tc>
        <w:tc>
          <w:tcPr>
            <w:tcW w:w="1100" w:type="dxa"/>
          </w:tcPr>
          <w:p w14:paraId="62C97550" w14:textId="77777777" w:rsidR="00D43016" w:rsidRDefault="00D43016" w:rsidP="00C92AD0"/>
        </w:tc>
      </w:tr>
    </w:tbl>
    <w:p w14:paraId="174A0610" w14:textId="58413697" w:rsidR="004C450E" w:rsidRDefault="004C450E"/>
    <w:p w14:paraId="52E66FE8" w14:textId="5515F2E7" w:rsidR="00A94C1D" w:rsidRDefault="00A94C1D"/>
    <w:p w14:paraId="46146833" w14:textId="677BA5D3" w:rsidR="00A94C1D" w:rsidRDefault="00A94C1D">
      <w:r>
        <w:br w:type="page"/>
      </w:r>
    </w:p>
    <w:p w14:paraId="0D9585D1" w14:textId="7291FFAC" w:rsidR="00A94C1D" w:rsidRDefault="00A94C1D"/>
    <w:p w14:paraId="2D671ACB" w14:textId="77777777" w:rsidR="00A94C1D" w:rsidRDefault="00A94C1D"/>
    <w:p w14:paraId="655A5258" w14:textId="77777777"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102CAD87" w14:textId="77777777" w:rsidTr="00185F4A">
        <w:trPr>
          <w:trHeight w:val="6254"/>
        </w:trPr>
        <w:tc>
          <w:tcPr>
            <w:tcW w:w="1079" w:type="dxa"/>
          </w:tcPr>
          <w:p w14:paraId="74276F3B" w14:textId="77777777" w:rsidR="0048120C" w:rsidRDefault="0048120C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27E30F5D" w14:textId="2166696C" w:rsidR="0048120C" w:rsidRPr="0048120C" w:rsidRDefault="00E92235" w:rsidP="00837914">
            <w:pPr>
              <w:pStyle w:val="Quote"/>
            </w:pPr>
            <w:r>
              <w:t>Final Sales Insight Dashboard is as follows which describes the decline of sales.</w:t>
            </w:r>
          </w:p>
        </w:tc>
        <w:tc>
          <w:tcPr>
            <w:tcW w:w="1079" w:type="dxa"/>
          </w:tcPr>
          <w:p w14:paraId="4CD13009" w14:textId="77777777" w:rsidR="0048120C" w:rsidRDefault="0048120C"/>
        </w:tc>
      </w:tr>
      <w:tr w:rsidR="0048120C" w14:paraId="66860B86" w14:textId="77777777" w:rsidTr="00185F4A">
        <w:trPr>
          <w:trHeight w:val="339"/>
        </w:trPr>
        <w:tc>
          <w:tcPr>
            <w:tcW w:w="2158" w:type="dxa"/>
            <w:gridSpan w:val="2"/>
          </w:tcPr>
          <w:p w14:paraId="1D09C8DF" w14:textId="77777777" w:rsidR="0048120C" w:rsidRDefault="0048120C"/>
        </w:tc>
        <w:tc>
          <w:tcPr>
            <w:tcW w:w="2158" w:type="dxa"/>
          </w:tcPr>
          <w:p w14:paraId="1B6BC8AA" w14:textId="77777777" w:rsidR="0048120C" w:rsidRDefault="0048120C"/>
        </w:tc>
        <w:tc>
          <w:tcPr>
            <w:tcW w:w="2158" w:type="dxa"/>
          </w:tcPr>
          <w:p w14:paraId="10FDD756" w14:textId="77777777" w:rsidR="0048120C" w:rsidRDefault="0048120C"/>
        </w:tc>
        <w:tc>
          <w:tcPr>
            <w:tcW w:w="2158" w:type="dxa"/>
          </w:tcPr>
          <w:p w14:paraId="753AACD8" w14:textId="77777777" w:rsidR="0048120C" w:rsidRDefault="0048120C"/>
        </w:tc>
        <w:tc>
          <w:tcPr>
            <w:tcW w:w="2158" w:type="dxa"/>
            <w:gridSpan w:val="2"/>
          </w:tcPr>
          <w:p w14:paraId="6705D9EB" w14:textId="77777777" w:rsidR="0048120C" w:rsidRDefault="0048120C"/>
        </w:tc>
      </w:tr>
      <w:tr w:rsidR="0048120C" w14:paraId="09E7F08C" w14:textId="77777777" w:rsidTr="00185F4A">
        <w:tc>
          <w:tcPr>
            <w:tcW w:w="1079" w:type="dxa"/>
          </w:tcPr>
          <w:p w14:paraId="3F74F6E3" w14:textId="77777777" w:rsidR="0048120C" w:rsidRDefault="0048120C"/>
        </w:tc>
        <w:tc>
          <w:tcPr>
            <w:tcW w:w="8632" w:type="dxa"/>
            <w:gridSpan w:val="5"/>
          </w:tcPr>
          <w:p w14:paraId="053028D4" w14:textId="1CCBD78E" w:rsidR="0048120C" w:rsidRDefault="004E39CA">
            <w:r w:rsidRPr="004E39CA">
              <w:rPr>
                <w:noProof/>
                <w:lang w:eastAsia="en-AU"/>
              </w:rPr>
              <w:drawing>
                <wp:inline distT="0" distB="0" distL="0" distR="0" wp14:anchorId="53191337" wp14:editId="0402FA67">
                  <wp:extent cx="5481320" cy="2941320"/>
                  <wp:effectExtent l="0" t="0" r="5080" b="0"/>
                  <wp:docPr id="808590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59000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294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14:paraId="239AEFA2" w14:textId="77777777" w:rsidR="0048120C" w:rsidRDefault="0048120C"/>
        </w:tc>
      </w:tr>
    </w:tbl>
    <w:p w14:paraId="2203E468" w14:textId="77777777" w:rsidR="0048120C" w:rsidRDefault="0048120C"/>
    <w:sectPr w:rsidR="0048120C" w:rsidSect="002C05BF">
      <w:footerReference w:type="even" r:id="rId16"/>
      <w:footerReference w:type="default" r:id="rId17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BBD020" w14:textId="77777777" w:rsidR="00DD3660" w:rsidRDefault="00DD3660" w:rsidP="00E74B29">
      <w:r>
        <w:separator/>
      </w:r>
    </w:p>
  </w:endnote>
  <w:endnote w:type="continuationSeparator" w:id="0">
    <w:p w14:paraId="5CF26016" w14:textId="77777777" w:rsidR="00DD3660" w:rsidRDefault="00DD3660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alibri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DD2C8F2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73D33D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BC2E1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0C81136" w14:textId="77777777" w:rsidTr="006709F1">
      <w:tc>
        <w:tcPr>
          <w:tcW w:w="1079" w:type="dxa"/>
        </w:tcPr>
        <w:p w14:paraId="08B0049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3ADAA77" w14:textId="77777777" w:rsidR="00E74B29" w:rsidRPr="00874FE7" w:rsidRDefault="00000000" w:rsidP="006709F1">
          <w:pPr>
            <w:pStyle w:val="Footer"/>
          </w:pPr>
          <w:sdt>
            <w:sdtPr>
              <w:id w:val="707152945"/>
              <w:placeholder>
                <w:docPart w:val="B839259880184381871DBF4FAD6CE18F"/>
              </w:placeholder>
              <w:temporary/>
              <w:showingPlcHdr/>
              <w15:appearance w15:val="hidden"/>
            </w:sdtPr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1871703F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52EBF2A2" w14:textId="77777777" w:rsidR="00E74B29" w:rsidRPr="00E74B29" w:rsidRDefault="00E74B29" w:rsidP="006709F1">
          <w:pPr>
            <w:pStyle w:val="Footer"/>
          </w:pPr>
        </w:p>
      </w:tc>
    </w:tr>
  </w:tbl>
  <w:p w14:paraId="56490EB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093F8B" w14:textId="77777777" w:rsidR="00DD3660" w:rsidRDefault="00DD3660" w:rsidP="00E74B29">
      <w:r>
        <w:separator/>
      </w:r>
    </w:p>
  </w:footnote>
  <w:footnote w:type="continuationSeparator" w:id="0">
    <w:p w14:paraId="255C1A79" w14:textId="77777777" w:rsidR="00DD3660" w:rsidRDefault="00DD3660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8B5119"/>
    <w:multiLevelType w:val="hybridMultilevel"/>
    <w:tmpl w:val="D5EA14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335D1"/>
    <w:multiLevelType w:val="hybridMultilevel"/>
    <w:tmpl w:val="AC3AA804"/>
    <w:lvl w:ilvl="0" w:tplc="887C7054">
      <w:numFmt w:val="bullet"/>
      <w:lvlText w:val="-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373698"/>
    <w:multiLevelType w:val="hybridMultilevel"/>
    <w:tmpl w:val="530A158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A3461D7"/>
    <w:multiLevelType w:val="hybridMultilevel"/>
    <w:tmpl w:val="42D6A0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8284951">
    <w:abstractNumId w:val="0"/>
  </w:num>
  <w:num w:numId="2" w16cid:durableId="1117062134">
    <w:abstractNumId w:val="1"/>
  </w:num>
  <w:num w:numId="3" w16cid:durableId="1967392282">
    <w:abstractNumId w:val="2"/>
  </w:num>
  <w:num w:numId="4" w16cid:durableId="1570143676">
    <w:abstractNumId w:val="4"/>
  </w:num>
  <w:num w:numId="5" w16cid:durableId="4791524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6C37"/>
    <w:rsid w:val="00086FA5"/>
    <w:rsid w:val="000E4641"/>
    <w:rsid w:val="000E6735"/>
    <w:rsid w:val="00151F66"/>
    <w:rsid w:val="00177F8D"/>
    <w:rsid w:val="00185F4A"/>
    <w:rsid w:val="002C05BF"/>
    <w:rsid w:val="002D2200"/>
    <w:rsid w:val="0040564B"/>
    <w:rsid w:val="0048120C"/>
    <w:rsid w:val="004909D9"/>
    <w:rsid w:val="004A427E"/>
    <w:rsid w:val="004C450E"/>
    <w:rsid w:val="004E39CA"/>
    <w:rsid w:val="004F2B43"/>
    <w:rsid w:val="004F5E2A"/>
    <w:rsid w:val="00521481"/>
    <w:rsid w:val="00665110"/>
    <w:rsid w:val="006709F1"/>
    <w:rsid w:val="006C60E6"/>
    <w:rsid w:val="006E185E"/>
    <w:rsid w:val="007151AE"/>
    <w:rsid w:val="0075261E"/>
    <w:rsid w:val="007C6C37"/>
    <w:rsid w:val="00837914"/>
    <w:rsid w:val="00874FE7"/>
    <w:rsid w:val="00952F7D"/>
    <w:rsid w:val="0095496A"/>
    <w:rsid w:val="00956A6E"/>
    <w:rsid w:val="009A2A72"/>
    <w:rsid w:val="009A38BA"/>
    <w:rsid w:val="009B292A"/>
    <w:rsid w:val="00A94C1D"/>
    <w:rsid w:val="00AA4D5C"/>
    <w:rsid w:val="00B43E11"/>
    <w:rsid w:val="00C755AB"/>
    <w:rsid w:val="00D43016"/>
    <w:rsid w:val="00D43125"/>
    <w:rsid w:val="00D47E76"/>
    <w:rsid w:val="00D66A3A"/>
    <w:rsid w:val="00D76905"/>
    <w:rsid w:val="00DD3660"/>
    <w:rsid w:val="00DF198B"/>
    <w:rsid w:val="00DF3C3C"/>
    <w:rsid w:val="00E35856"/>
    <w:rsid w:val="00E74B29"/>
    <w:rsid w:val="00E92235"/>
    <w:rsid w:val="00F36A47"/>
    <w:rsid w:val="00F50791"/>
    <w:rsid w:val="00FB2F1A"/>
    <w:rsid w:val="00FC4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7693B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D43016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9B292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rsid w:val="00AA4D5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AA4D5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4D5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4D5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4D5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27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kash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E9F4463BD6A45A0BB3D72A427F7BC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C1E0A1-88D6-4A4E-AE5D-EBE0707264C3}"/>
      </w:docPartPr>
      <w:docPartBody>
        <w:p w:rsidR="001C3270" w:rsidRDefault="00757B5D">
          <w:pPr>
            <w:pStyle w:val="5E9F4463BD6A45A0BB3D72A427F7BC12"/>
          </w:pPr>
          <w:r w:rsidRPr="00DF198B">
            <w:t>—</w:t>
          </w:r>
        </w:p>
      </w:docPartBody>
    </w:docPart>
    <w:docPart>
      <w:docPartPr>
        <w:name w:val="82F12AD4E7F24598BD69E652FD5683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8ABDF9-0314-4F40-9FD5-E0805F6CD6C1}"/>
      </w:docPartPr>
      <w:docPartBody>
        <w:p w:rsidR="001C3270" w:rsidRDefault="00757B5D">
          <w:pPr>
            <w:pStyle w:val="82F12AD4E7F24598BD69E652FD56830F"/>
          </w:pPr>
          <w:r w:rsidRPr="00DF198B">
            <w:t>—</w:t>
          </w:r>
        </w:p>
      </w:docPartBody>
    </w:docPart>
    <w:docPart>
      <w:docPartPr>
        <w:name w:val="BA72A34BA87148D3BCCFBD82135F2C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B0B5D7-FE15-491B-A9E1-FCB42B6FC38E}"/>
      </w:docPartPr>
      <w:docPartBody>
        <w:p w:rsidR="001C3270" w:rsidRDefault="00757B5D">
          <w:pPr>
            <w:pStyle w:val="BA72A34BA87148D3BCCFBD82135F2C1D"/>
          </w:pPr>
          <w:r w:rsidRPr="0048120C">
            <w:t>THE PROCESS</w:t>
          </w:r>
        </w:p>
      </w:docPartBody>
    </w:docPart>
    <w:docPart>
      <w:docPartPr>
        <w:name w:val="B839259880184381871DBF4FAD6CE1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594580-53FE-46C9-B129-1BD881D69A99}"/>
      </w:docPartPr>
      <w:docPartBody>
        <w:p w:rsidR="001C3270" w:rsidRDefault="00757B5D">
          <w:pPr>
            <w:pStyle w:val="B839259880184381871DBF4FAD6CE18F"/>
          </w:pPr>
          <w:r w:rsidRPr="0048120C">
            <w:t>Lorem Ipsum is simply dummy text of the printing and typesetting industry.</w:t>
          </w:r>
        </w:p>
      </w:docPartBody>
    </w:docPart>
    <w:docPart>
      <w:docPartPr>
        <w:name w:val="26C0901040644C6EB01EA9B0CFF9F7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B39191-8950-4D00-BEA3-E020FB91E52E}"/>
      </w:docPartPr>
      <w:docPartBody>
        <w:p w:rsidR="00000000" w:rsidRDefault="001C3270" w:rsidP="001C3270">
          <w:pPr>
            <w:pStyle w:val="26C0901040644C6EB01EA9B0CFF9F785"/>
          </w:pPr>
          <w:r w:rsidRPr="0048120C">
            <w:t>THE PROCESS</w:t>
          </w:r>
        </w:p>
      </w:docPartBody>
    </w:docPart>
    <w:docPart>
      <w:docPartPr>
        <w:name w:val="7FC0FE71E3E74B3AB1DC08D405A538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92B431-B6FA-460E-8FC9-5F7BB71513D6}"/>
      </w:docPartPr>
      <w:docPartBody>
        <w:p w:rsidR="00000000" w:rsidRDefault="001C3270" w:rsidP="001C3270">
          <w:pPr>
            <w:pStyle w:val="7FC0FE71E3E74B3AB1DC08D405A53802"/>
          </w:pPr>
          <w:r w:rsidRPr="0048120C">
            <w:t>THE PROCESS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alibri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B5D"/>
    <w:rsid w:val="001C3270"/>
    <w:rsid w:val="005C6127"/>
    <w:rsid w:val="00757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IN" w:eastAsia="en-I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6C0901040644C6EB01EA9B0CFF9F785">
    <w:name w:val="26C0901040644C6EB01EA9B0CFF9F785"/>
    <w:rsid w:val="001C3270"/>
    <w:rPr>
      <w:rFonts w:cs="Mangal"/>
    </w:rPr>
  </w:style>
  <w:style w:type="paragraph" w:customStyle="1" w:styleId="7FC0FE71E3E74B3AB1DC08D405A53802">
    <w:name w:val="7FC0FE71E3E74B3AB1DC08D405A53802"/>
    <w:rsid w:val="001C3270"/>
    <w:rPr>
      <w:rFonts w:cs="Mangal"/>
    </w:rPr>
  </w:style>
  <w:style w:type="paragraph" w:customStyle="1" w:styleId="5E9F4463BD6A45A0BB3D72A427F7BC12">
    <w:name w:val="5E9F4463BD6A45A0BB3D72A427F7BC12"/>
    <w:rPr>
      <w:rFonts w:cs="Mangal"/>
    </w:rPr>
  </w:style>
  <w:style w:type="paragraph" w:customStyle="1" w:styleId="82F12AD4E7F24598BD69E652FD56830F">
    <w:name w:val="82F12AD4E7F24598BD69E652FD56830F"/>
    <w:rPr>
      <w:rFonts w:cs="Mangal"/>
    </w:rPr>
  </w:style>
  <w:style w:type="paragraph" w:customStyle="1" w:styleId="BA72A34BA87148D3BCCFBD82135F2C1D">
    <w:name w:val="BA72A34BA87148D3BCCFBD82135F2C1D"/>
    <w:rPr>
      <w:rFonts w:cs="Mangal"/>
    </w:rPr>
  </w:style>
  <w:style w:type="paragraph" w:customStyle="1" w:styleId="B839259880184381871DBF4FAD6CE18F">
    <w:name w:val="B839259880184381871DBF4FAD6CE18F"/>
    <w:rPr>
      <w:rFonts w:cs="Mang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35FF282-C84B-43C5-AF80-DAC8D44B03A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7</Pages>
  <Words>486</Words>
  <Characters>2773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2023-07-25T15:12:00Z</dcterms:created>
  <dcterms:modified xsi:type="dcterms:W3CDTF">2023-07-26T16:39:00Z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